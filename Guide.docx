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b/>
        </w:rPr>
        <w:id w:val="805429490"/>
        <w:docPartObj>
          <w:docPartGallery w:val="Cover Pages"/>
          <w:docPartUnique/>
        </w:docPartObj>
      </w:sdtPr>
      <w:sdtEndPr/>
      <w:sdtContent>
        <w:p w14:paraId="3B93B0FF" w14:textId="1D649E6F" w:rsidR="00BC0134" w:rsidRPr="00D73C0D" w:rsidRDefault="0006247D">
          <w:pPr>
            <w:rPr>
              <w:rFonts w:ascii="Arial" w:hAnsi="Arial" w:cs="Arial"/>
              <w:smallCaps/>
            </w:rPr>
          </w:pPr>
          <w:r>
            <w:rPr>
              <w:noProof/>
            </w:rPr>
            <w:drawing>
              <wp:anchor distT="0" distB="0" distL="114300" distR="114300" simplePos="0" relativeHeight="251659776" behindDoc="1" locked="0" layoutInCell="1" allowOverlap="1" wp14:anchorId="3B74D9A3" wp14:editId="0CCE11F1">
                <wp:simplePos x="0" y="0"/>
                <wp:positionH relativeFrom="column">
                  <wp:posOffset>-735330</wp:posOffset>
                </wp:positionH>
                <wp:positionV relativeFrom="paragraph">
                  <wp:posOffset>1623695</wp:posOffset>
                </wp:positionV>
                <wp:extent cx="3010535" cy="3123565"/>
                <wp:effectExtent l="19050" t="1905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0802907">
                          <a:off x="0" y="0"/>
                          <a:ext cx="3010535" cy="3123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noProof/>
            </w:rPr>
            <w:drawing>
              <wp:anchor distT="0" distB="0" distL="114300" distR="114300" simplePos="0" relativeHeight="251664896" behindDoc="1" locked="0" layoutInCell="1" allowOverlap="1" wp14:anchorId="58930837" wp14:editId="1BAF12A1">
                <wp:simplePos x="0" y="0"/>
                <wp:positionH relativeFrom="column">
                  <wp:posOffset>853440</wp:posOffset>
                </wp:positionH>
                <wp:positionV relativeFrom="paragraph">
                  <wp:posOffset>3764280</wp:posOffset>
                </wp:positionV>
                <wp:extent cx="3901440" cy="39166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1440" cy="3916680"/>
                        </a:xfrm>
                        <a:prstGeom prst="rect">
                          <a:avLst/>
                        </a:prstGeom>
                        <a:noFill/>
                        <a:ln>
                          <a:noFill/>
                        </a:ln>
                      </pic:spPr>
                    </pic:pic>
                  </a:graphicData>
                </a:graphic>
              </wp:anchor>
            </w:drawing>
          </w:r>
          <w:r w:rsidR="005762B9">
            <w:rPr>
              <w:rFonts w:ascii="Arial" w:hAnsi="Arial" w:cs="Arial"/>
              <w:smallCaps/>
              <w:noProof/>
              <w:lang w:bidi="ar-SA"/>
            </w:rPr>
            <mc:AlternateContent>
              <mc:Choice Requires="wps">
                <w:drawing>
                  <wp:anchor distT="0" distB="0" distL="114300" distR="114300" simplePos="0" relativeHeight="251674112" behindDoc="0" locked="0" layoutInCell="1" allowOverlap="1" wp14:anchorId="266A6C81" wp14:editId="5BD14550">
                    <wp:simplePos x="0" y="0"/>
                    <wp:positionH relativeFrom="column">
                      <wp:posOffset>2964815</wp:posOffset>
                    </wp:positionH>
                    <wp:positionV relativeFrom="paragraph">
                      <wp:posOffset>1722120</wp:posOffset>
                    </wp:positionV>
                    <wp:extent cx="3630295" cy="2089150"/>
                    <wp:effectExtent l="2540" t="0" r="0" b="0"/>
                    <wp:wrapNone/>
                    <wp:docPr id="1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208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72F6D" w14:textId="42BC61B6" w:rsidR="00E83363" w:rsidRPr="00D73C0D" w:rsidRDefault="00205F3E" w:rsidP="00567AB3">
                                <w:pPr>
                                  <w:rPr>
                                    <w:rFonts w:ascii="Arial" w:hAnsi="Arial" w:cs="Arial"/>
                                    <w:sz w:val="72"/>
                                    <w:szCs w:val="72"/>
                                  </w:rPr>
                                </w:pPr>
                                <w:sdt>
                                  <w:sdtPr>
                                    <w:rPr>
                                      <w:rStyle w:val="TitleChar"/>
                                    </w:rPr>
                                    <w:id w:val="1306429413"/>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6610B8">
                                      <w:rPr>
                                        <w:rStyle w:val="TitleChar"/>
                                      </w:rPr>
                                      <w:t>The Guide to the Simulator</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A6C81" id="_x0000_t202" coordsize="21600,21600" o:spt="202" path="m,l,21600r21600,l21600,xe">
                    <v:stroke joinstyle="miter"/>
                    <v:path gradientshapeok="t" o:connecttype="rect"/>
                  </v:shapetype>
                  <v:shape id="Text Box 73" o:spid="_x0000_s1026" type="#_x0000_t202" style="position:absolute;left:0;text-align:left;margin-left:233.45pt;margin-top:135.6pt;width:285.85pt;height:16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AguQIAALw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" filled="f" stroked="f">
                    <v:textbox>
                      <w:txbxContent>
                        <w:p w14:paraId="6C572F6D" w14:textId="42BC61B6" w:rsidR="00E83363" w:rsidRPr="00D73C0D" w:rsidRDefault="00205F3E" w:rsidP="00567AB3">
                          <w:pPr>
                            <w:rPr>
                              <w:rFonts w:ascii="Arial" w:hAnsi="Arial" w:cs="Arial"/>
                              <w:sz w:val="72"/>
                              <w:szCs w:val="72"/>
                            </w:rPr>
                          </w:pPr>
                          <w:sdt>
                            <w:sdtPr>
                              <w:rPr>
                                <w:rStyle w:val="TitleChar"/>
                              </w:rPr>
                              <w:id w:val="1306429413"/>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6610B8">
                                <w:rPr>
                                  <w:rStyle w:val="TitleChar"/>
                                </w:rPr>
                                <w:t>The Guide to the Simulator</w:t>
                              </w:r>
                            </w:sdtContent>
                          </w:sdt>
                        </w:p>
                      </w:txbxContent>
                    </v:textbox>
                  </v:shape>
                </w:pict>
              </mc:Fallback>
            </mc:AlternateContent>
          </w:r>
          <w:r w:rsidR="00240FAE" w:rsidRPr="00D73C0D">
            <w:rPr>
              <w:rFonts w:ascii="Arial" w:hAnsi="Arial" w:cs="Arial"/>
              <w:b/>
            </w:rPr>
            <w:br w:type="page"/>
          </w:r>
        </w:p>
      </w:sdtContent>
    </w:sdt>
    <w:p w14:paraId="2BF9FB89" w14:textId="77777777" w:rsidR="006F5B78" w:rsidRPr="00E97B07" w:rsidRDefault="006F5B78" w:rsidP="00E97B07">
      <w:pPr>
        <w:pStyle w:val="Heading1"/>
      </w:pPr>
      <w:r w:rsidRPr="00E97B07">
        <w:lastRenderedPageBreak/>
        <w:t>TABLE OF CONTENTS</w:t>
      </w:r>
    </w:p>
    <w:p w14:paraId="30337988" w14:textId="77777777" w:rsidR="006F5B78" w:rsidRPr="00E97B07" w:rsidRDefault="00CF71EF" w:rsidP="004C7B9C">
      <w:pPr>
        <w:pStyle w:val="Level1"/>
      </w:pPr>
      <w:r>
        <w:t>About the simulator</w:t>
      </w:r>
      <w:r w:rsidR="006F5B78" w:rsidRPr="00E97B07">
        <w:rPr>
          <w:webHidden/>
        </w:rPr>
        <w:tab/>
      </w:r>
      <w:r w:rsidR="004C7B9C">
        <w:rPr>
          <w:webHidden/>
        </w:rPr>
        <w:t>2</w:t>
      </w:r>
    </w:p>
    <w:p w14:paraId="41CA2A2D" w14:textId="6EF8C724" w:rsidR="006F5B78" w:rsidRDefault="0006247D" w:rsidP="00E97B07">
      <w:pPr>
        <w:pStyle w:val="Level1"/>
        <w:rPr>
          <w:webHidden/>
        </w:rPr>
      </w:pPr>
      <w:r>
        <w:t>Getting started</w:t>
      </w:r>
      <w:r w:rsidR="006F5B78" w:rsidRPr="00E97B07">
        <w:rPr>
          <w:webHidden/>
        </w:rPr>
        <w:tab/>
      </w:r>
      <w:r w:rsidR="00995079">
        <w:rPr>
          <w:webHidden/>
        </w:rPr>
        <w:t>3-4</w:t>
      </w:r>
    </w:p>
    <w:p w14:paraId="4E70B2E5" w14:textId="08F0CE15" w:rsidR="007505A3" w:rsidRPr="00E97B07" w:rsidRDefault="007505A3" w:rsidP="007505A3">
      <w:pPr>
        <w:pStyle w:val="Level2"/>
      </w:pPr>
      <w:r>
        <w:t>Installing the simulator</w:t>
      </w:r>
      <w:r w:rsidRPr="00E97B07">
        <w:rPr>
          <w:webHidden/>
        </w:rPr>
        <w:tab/>
      </w:r>
      <w:r w:rsidR="008C062F">
        <w:rPr>
          <w:webHidden/>
        </w:rPr>
        <w:t>3</w:t>
      </w:r>
    </w:p>
    <w:p w14:paraId="03C0DD0A" w14:textId="6836467B" w:rsidR="006F5B78" w:rsidRPr="00E97B07" w:rsidRDefault="007505A3" w:rsidP="00E97B07">
      <w:pPr>
        <w:pStyle w:val="Level2"/>
      </w:pPr>
      <w:r>
        <w:rPr>
          <w:caps/>
          <w:smallCaps w:val="0"/>
          <w:u w:val="single"/>
        </w:rPr>
        <w:br/>
      </w:r>
      <w:r w:rsidR="00071B15">
        <w:t>The boot window</w:t>
      </w:r>
      <w:r w:rsidR="006F5B78" w:rsidRPr="00E97B07">
        <w:rPr>
          <w:webHidden/>
        </w:rPr>
        <w:tab/>
      </w:r>
      <w:r w:rsidR="008C062F">
        <w:rPr>
          <w:webHidden/>
        </w:rPr>
        <w:t>3-4</w:t>
      </w:r>
    </w:p>
    <w:p w14:paraId="18EC7033" w14:textId="329C5D32" w:rsidR="006F5B78" w:rsidRDefault="00071B15" w:rsidP="00E97B07">
      <w:pPr>
        <w:pStyle w:val="Level1"/>
        <w:rPr>
          <w:webHidden/>
        </w:rPr>
      </w:pPr>
      <w:r>
        <w:t xml:space="preserve">pc emulator </w:t>
      </w:r>
      <w:r w:rsidR="006F5B78" w:rsidRPr="00E97B07">
        <w:rPr>
          <w:webHidden/>
        </w:rPr>
        <w:tab/>
      </w:r>
      <w:r w:rsidR="00995079">
        <w:rPr>
          <w:webHidden/>
        </w:rPr>
        <w:t>4-5</w:t>
      </w:r>
    </w:p>
    <w:p w14:paraId="247EB7CF" w14:textId="4A6646DF" w:rsidR="008512D6" w:rsidRDefault="008512D6" w:rsidP="008512D6">
      <w:pPr>
        <w:pStyle w:val="Level2"/>
        <w:rPr>
          <w:webHidden/>
        </w:rPr>
      </w:pPr>
      <w:r>
        <w:t>loading &amp; running assembly code</w:t>
      </w:r>
      <w:r w:rsidRPr="00E97B07">
        <w:rPr>
          <w:webHidden/>
        </w:rPr>
        <w:tab/>
      </w:r>
      <w:r w:rsidR="008718AC">
        <w:rPr>
          <w:webHidden/>
        </w:rPr>
        <w:t>5</w:t>
      </w:r>
    </w:p>
    <w:p w14:paraId="010F9D23" w14:textId="77777777" w:rsidR="008512D6" w:rsidRPr="00E97B07" w:rsidRDefault="008512D6" w:rsidP="008512D6">
      <w:pPr>
        <w:pStyle w:val="Level2"/>
      </w:pPr>
    </w:p>
    <w:p w14:paraId="69F200E3" w14:textId="019E8963" w:rsidR="008512D6" w:rsidRPr="00E97B07" w:rsidRDefault="00843853" w:rsidP="008512D6">
      <w:pPr>
        <w:pStyle w:val="Level2"/>
      </w:pPr>
      <w:r>
        <w:rPr>
          <w:webHidden/>
        </w:rPr>
        <w:t>about assembly</w:t>
      </w:r>
      <w:r w:rsidR="008512D6" w:rsidRPr="00E97B07">
        <w:rPr>
          <w:webHidden/>
        </w:rPr>
        <w:tab/>
      </w:r>
      <w:r w:rsidR="008718AC">
        <w:rPr>
          <w:webHidden/>
        </w:rPr>
        <w:t>5</w:t>
      </w:r>
    </w:p>
    <w:p w14:paraId="41990468" w14:textId="068499D3" w:rsidR="0006247D" w:rsidRDefault="0006247D" w:rsidP="0006247D">
      <w:pPr>
        <w:pStyle w:val="Level1"/>
        <w:rPr>
          <w:webHidden/>
        </w:rPr>
      </w:pPr>
      <w:r>
        <w:t>Datapath b</w:t>
      </w:r>
      <w:r w:rsidR="002F4504">
        <w:t>uilder</w:t>
      </w:r>
      <w:r w:rsidRPr="00E97B07">
        <w:rPr>
          <w:webHidden/>
        </w:rPr>
        <w:tab/>
      </w:r>
      <w:r w:rsidR="00995079">
        <w:rPr>
          <w:webHidden/>
        </w:rPr>
        <w:t>6</w:t>
      </w:r>
    </w:p>
    <w:p w14:paraId="264AE63F" w14:textId="3832111E" w:rsidR="00373D7C" w:rsidRPr="00E97B07" w:rsidRDefault="00373D7C" w:rsidP="0006247D">
      <w:pPr>
        <w:pStyle w:val="Level1"/>
      </w:pPr>
      <w:r>
        <w:t>Control b</w:t>
      </w:r>
      <w:r w:rsidR="002F4504">
        <w:t>uilder</w:t>
      </w:r>
      <w:r w:rsidRPr="00E97B07">
        <w:rPr>
          <w:webHidden/>
        </w:rPr>
        <w:tab/>
      </w:r>
      <w:r w:rsidR="00995079">
        <w:rPr>
          <w:webHidden/>
        </w:rPr>
        <w:t>7</w:t>
      </w:r>
    </w:p>
    <w:p w14:paraId="226FB7E9" w14:textId="6FD1D26A" w:rsidR="0006247D" w:rsidRDefault="0006247D" w:rsidP="0006247D">
      <w:pPr>
        <w:pStyle w:val="Level1"/>
        <w:rPr>
          <w:webHidden/>
        </w:rPr>
      </w:pPr>
      <w:r>
        <w:t>Known issues</w:t>
      </w:r>
      <w:r w:rsidRPr="00E97B07">
        <w:rPr>
          <w:webHidden/>
        </w:rPr>
        <w:tab/>
      </w:r>
      <w:r w:rsidR="00C74EC5">
        <w:rPr>
          <w:webHidden/>
        </w:rPr>
        <w:t>7</w:t>
      </w:r>
    </w:p>
    <w:p w14:paraId="76C2A019" w14:textId="272F0F24" w:rsidR="00996CFB" w:rsidRPr="00E97B07" w:rsidRDefault="00996CFB" w:rsidP="00996CFB">
      <w:pPr>
        <w:pStyle w:val="Level1"/>
      </w:pPr>
      <w:r>
        <w:t>fun facts</w:t>
      </w:r>
      <w:r w:rsidRPr="00E97B07">
        <w:rPr>
          <w:webHidden/>
        </w:rPr>
        <w:tab/>
      </w:r>
      <w:r w:rsidR="00EB2027">
        <w:rPr>
          <w:webHidden/>
        </w:rPr>
        <w:t>8</w:t>
      </w:r>
    </w:p>
    <w:p w14:paraId="2384D41F" w14:textId="54B1E817" w:rsidR="00996CFB" w:rsidRDefault="008B2CA3" w:rsidP="00996CFB">
      <w:pPr>
        <w:pStyle w:val="Level1"/>
        <w:rPr>
          <w:webHidden/>
        </w:rPr>
      </w:pPr>
      <w:r>
        <w:t>common datapath structures</w:t>
      </w:r>
      <w:r w:rsidR="00996CFB" w:rsidRPr="00E97B07">
        <w:rPr>
          <w:webHidden/>
        </w:rPr>
        <w:tab/>
      </w:r>
      <w:r w:rsidR="00EB2027">
        <w:rPr>
          <w:webHidden/>
        </w:rPr>
        <w:t>8</w:t>
      </w:r>
    </w:p>
    <w:p w14:paraId="560CBBB5" w14:textId="2A601AC6" w:rsidR="00A33713" w:rsidRDefault="00A33713" w:rsidP="00A33713">
      <w:pPr>
        <w:pStyle w:val="Level1"/>
        <w:rPr>
          <w:webHidden/>
        </w:rPr>
      </w:pPr>
      <w:r>
        <w:t>common combination circuits</w:t>
      </w:r>
      <w:r w:rsidRPr="00E97B07">
        <w:rPr>
          <w:webHidden/>
        </w:rPr>
        <w:tab/>
      </w:r>
      <w:r w:rsidR="00EB2027">
        <w:rPr>
          <w:webHidden/>
        </w:rPr>
        <w:t>9</w:t>
      </w:r>
    </w:p>
    <w:p w14:paraId="05937ED5" w14:textId="6806FF1A" w:rsidR="00EB1E46" w:rsidRDefault="00EB1E46" w:rsidP="00EB1E46">
      <w:pPr>
        <w:pStyle w:val="Level1"/>
        <w:rPr>
          <w:webHidden/>
        </w:rPr>
      </w:pPr>
      <w:r>
        <w:t>footnotes</w:t>
      </w:r>
      <w:r w:rsidRPr="00E97B07">
        <w:rPr>
          <w:webHidden/>
        </w:rPr>
        <w:tab/>
      </w:r>
      <w:r w:rsidR="00280104">
        <w:rPr>
          <w:webHidden/>
        </w:rPr>
        <w:t>1</w:t>
      </w:r>
      <w:r w:rsidR="00B36401">
        <w:rPr>
          <w:webHidden/>
        </w:rPr>
        <w:t>0-11</w:t>
      </w:r>
    </w:p>
    <w:p w14:paraId="06755546" w14:textId="080C28DD" w:rsidR="00EB1E46" w:rsidRDefault="00EB1E46" w:rsidP="00EB1E46">
      <w:pPr>
        <w:pStyle w:val="Level1"/>
        <w:rPr>
          <w:webHidden/>
        </w:rPr>
      </w:pPr>
      <w:r>
        <w:t>how to contribute</w:t>
      </w:r>
      <w:r w:rsidRPr="00E97B07">
        <w:rPr>
          <w:webHidden/>
        </w:rPr>
        <w:tab/>
      </w:r>
      <w:r w:rsidR="00B36401">
        <w:rPr>
          <w:webHidden/>
        </w:rPr>
        <w:t>11</w:t>
      </w:r>
    </w:p>
    <w:p w14:paraId="1F6F22B7" w14:textId="77777777" w:rsidR="00EB1E46" w:rsidRDefault="00EB1E46" w:rsidP="00A33713">
      <w:pPr>
        <w:pStyle w:val="Level1"/>
        <w:rPr>
          <w:webHidden/>
        </w:rPr>
      </w:pPr>
    </w:p>
    <w:p w14:paraId="527E659B" w14:textId="77777777" w:rsidR="00A33713" w:rsidRDefault="00A33713" w:rsidP="00996CFB">
      <w:pPr>
        <w:pStyle w:val="Level1"/>
        <w:rPr>
          <w:webHidden/>
        </w:rPr>
      </w:pPr>
    </w:p>
    <w:p w14:paraId="5ABA47FB" w14:textId="77777777" w:rsidR="008B2CA3" w:rsidRPr="00E97B07" w:rsidRDefault="008B2CA3" w:rsidP="00996CFB">
      <w:pPr>
        <w:pStyle w:val="Level1"/>
      </w:pPr>
    </w:p>
    <w:p w14:paraId="2C73EFC8" w14:textId="77777777" w:rsidR="00996CFB" w:rsidRPr="00E97B07" w:rsidRDefault="00996CFB" w:rsidP="0006247D">
      <w:pPr>
        <w:pStyle w:val="Level1"/>
      </w:pPr>
    </w:p>
    <w:p w14:paraId="32EF21E3" w14:textId="77777777" w:rsidR="00686718" w:rsidRPr="00686718" w:rsidRDefault="006F5B78" w:rsidP="00017C46">
      <w:r w:rsidRPr="00686718">
        <w:br w:type="page"/>
      </w:r>
    </w:p>
    <w:p w14:paraId="1AF3DCCE" w14:textId="77777777" w:rsidR="0006247D" w:rsidRDefault="00CF71EF" w:rsidP="00EE526C">
      <w:pPr>
        <w:pStyle w:val="Heading1"/>
      </w:pPr>
      <w:r>
        <w:lastRenderedPageBreak/>
        <w:t>About the simulator</w:t>
      </w:r>
    </w:p>
    <w:p w14:paraId="186A8E6D" w14:textId="2835ADEA" w:rsidR="00EB4547" w:rsidRPr="004D6FF9" w:rsidRDefault="00EB4547" w:rsidP="00713658">
      <w:pPr>
        <w:rPr>
          <w:szCs w:val="28"/>
        </w:rPr>
      </w:pPr>
      <w:r w:rsidRPr="004D6FF9">
        <w:rPr>
          <w:szCs w:val="28"/>
        </w:rPr>
        <w:t xml:space="preserve">Computer architecture and embedded systems are taught in almost every computer hardware or software program. Here at Bridgewater State University we have COMP 206 Computer Organization and COMP 590 Computer Architecture. In </w:t>
      </w:r>
      <w:proofErr w:type="gramStart"/>
      <w:r w:rsidRPr="004D6FF9">
        <w:rPr>
          <w:szCs w:val="28"/>
        </w:rPr>
        <w:t xml:space="preserve">both </w:t>
      </w:r>
      <w:r w:rsidR="001629F6">
        <w:rPr>
          <w:szCs w:val="28"/>
        </w:rPr>
        <w:t xml:space="preserve">of </w:t>
      </w:r>
      <w:r w:rsidRPr="004D6FF9">
        <w:rPr>
          <w:szCs w:val="28"/>
        </w:rPr>
        <w:t>these</w:t>
      </w:r>
      <w:proofErr w:type="gramEnd"/>
      <w:r w:rsidRPr="004D6FF9">
        <w:rPr>
          <w:szCs w:val="28"/>
        </w:rPr>
        <w:t xml:space="preserve"> classes an understanding of low-level </w:t>
      </w:r>
      <w:r w:rsidR="004D6FF9">
        <w:rPr>
          <w:szCs w:val="28"/>
        </w:rPr>
        <w:t>logic</w:t>
      </w:r>
      <w:r w:rsidRPr="004D6FF9">
        <w:rPr>
          <w:szCs w:val="28"/>
        </w:rPr>
        <w:t xml:space="preserve"> is important.</w:t>
      </w:r>
    </w:p>
    <w:p w14:paraId="4AE698EE" w14:textId="571CE358" w:rsidR="005762B9" w:rsidRPr="004D6FF9" w:rsidRDefault="00EB4547" w:rsidP="00713658">
      <w:pPr>
        <w:rPr>
          <w:szCs w:val="28"/>
        </w:rPr>
      </w:pPr>
      <w:r w:rsidRPr="004D6FF9">
        <w:rPr>
          <w:szCs w:val="28"/>
        </w:rPr>
        <w:t>The Simulator is used to emulate computer hardware</w:t>
      </w:r>
      <w:r w:rsidR="005762B9" w:rsidRPr="004D6FF9">
        <w:rPr>
          <w:szCs w:val="28"/>
        </w:rPr>
        <w:t xml:space="preserve"> and a personal computer.</w:t>
      </w:r>
      <w:r w:rsidR="00F84A3B">
        <w:rPr>
          <w:szCs w:val="28"/>
        </w:rPr>
        <w:t xml:space="preserve"> </w:t>
      </w:r>
      <w:r w:rsidR="005762B9" w:rsidRPr="004D6FF9">
        <w:rPr>
          <w:szCs w:val="28"/>
        </w:rPr>
        <w:t>The processor design component has a Datapath builder and a Control Builder. Both are used to create</w:t>
      </w:r>
      <w:r w:rsidR="00CD28E9">
        <w:rPr>
          <w:szCs w:val="28"/>
        </w:rPr>
        <w:t xml:space="preserve"> </w:t>
      </w:r>
      <w:r w:rsidR="005762B9" w:rsidRPr="004D6FF9">
        <w:rPr>
          <w:szCs w:val="28"/>
        </w:rPr>
        <w:t xml:space="preserve">a custom processor. </w:t>
      </w:r>
    </w:p>
    <w:p w14:paraId="0B85B82F" w14:textId="399B3002" w:rsidR="005762B9" w:rsidRPr="004D6FF9" w:rsidRDefault="005728A2" w:rsidP="00713658">
      <w:pPr>
        <w:rPr>
          <w:szCs w:val="28"/>
        </w:rPr>
      </w:pPr>
      <w:r>
        <w:rPr>
          <w:szCs w:val="28"/>
        </w:rPr>
        <w:t>The Datapath Builder contains</w:t>
      </w:r>
      <w:r w:rsidR="005762B9" w:rsidRPr="004D6FF9">
        <w:rPr>
          <w:szCs w:val="28"/>
        </w:rPr>
        <w:t xml:space="preserve"> structures like registers, constants, and logic gates that are connected using busses. The </w:t>
      </w:r>
      <w:r w:rsidR="00733517" w:rsidRPr="004D6FF9">
        <w:rPr>
          <w:szCs w:val="28"/>
        </w:rPr>
        <w:t>datapath</w:t>
      </w:r>
      <w:r w:rsidR="005762B9" w:rsidRPr="004D6FF9">
        <w:rPr>
          <w:szCs w:val="28"/>
        </w:rPr>
        <w:t xml:space="preserve"> that you create c</w:t>
      </w:r>
      <w:r w:rsidR="00455D7B">
        <w:rPr>
          <w:szCs w:val="28"/>
        </w:rPr>
        <w:t>an be run using the “Simulate” button in the left menu</w:t>
      </w:r>
      <w:r w:rsidR="005762B9" w:rsidRPr="004D6FF9">
        <w:rPr>
          <w:szCs w:val="28"/>
        </w:rPr>
        <w:t>.</w:t>
      </w:r>
      <w:r w:rsidR="00455D7B">
        <w:rPr>
          <w:szCs w:val="28"/>
        </w:rPr>
        <w:t xml:space="preserve"> You can save or load a datapath from the same menu.</w:t>
      </w:r>
    </w:p>
    <w:p w14:paraId="23F78EC2" w14:textId="77777777" w:rsidR="00FD328D" w:rsidRPr="004D6FF9" w:rsidRDefault="00FD328D" w:rsidP="00713658">
      <w:pPr>
        <w:rPr>
          <w:szCs w:val="28"/>
        </w:rPr>
      </w:pPr>
      <w:r w:rsidRPr="004D6FF9">
        <w:rPr>
          <w:szCs w:val="28"/>
        </w:rPr>
        <w:t>The control builder is a</w:t>
      </w:r>
      <w:r w:rsidR="00D821F6">
        <w:rPr>
          <w:szCs w:val="28"/>
        </w:rPr>
        <w:t xml:space="preserve"> component</w:t>
      </w:r>
      <w:r w:rsidRPr="004D6FF9">
        <w:rPr>
          <w:szCs w:val="28"/>
        </w:rPr>
        <w:t xml:space="preserve"> where you create a finite state machine that dictates how your datapath runs. Within the control builder you can set states to execute a specific instruction based how you set conditional structures from your datapath. You can</w:t>
      </w:r>
      <w:r w:rsidR="00713658">
        <w:rPr>
          <w:szCs w:val="28"/>
        </w:rPr>
        <w:t xml:space="preserve"> create paths, instructions, states, save and load controls, verify, set conditions for instructions, and more. </w:t>
      </w:r>
    </w:p>
    <w:p w14:paraId="24F7D5F4" w14:textId="6847A3B0" w:rsidR="00F3620A" w:rsidRPr="00442829" w:rsidRDefault="00F84A3B">
      <w:pPr>
        <w:rPr>
          <w:szCs w:val="28"/>
        </w:rPr>
      </w:pPr>
      <w:r>
        <w:rPr>
          <w:szCs w:val="28"/>
        </w:rPr>
        <w:t>The PC component is a cross platform emulator called Bochs</w:t>
      </w:r>
      <w:r w:rsidRPr="000417AA">
        <w:rPr>
          <w:szCs w:val="28"/>
          <w:vertAlign w:val="superscript"/>
        </w:rPr>
        <w:t>2</w:t>
      </w:r>
      <w:r>
        <w:rPr>
          <w:szCs w:val="28"/>
        </w:rPr>
        <w:t xml:space="preserve">. </w:t>
      </w:r>
      <w:r w:rsidR="00985188">
        <w:rPr>
          <w:szCs w:val="28"/>
        </w:rPr>
        <w:t>It</w:t>
      </w:r>
      <w:r>
        <w:rPr>
          <w:szCs w:val="28"/>
        </w:rPr>
        <w:t xml:space="preserve"> is used in class to run</w:t>
      </w:r>
      <w:r w:rsidR="002B1DD1">
        <w:rPr>
          <w:szCs w:val="28"/>
        </w:rPr>
        <w:t xml:space="preserve"> an operating system called</w:t>
      </w:r>
      <w:r>
        <w:rPr>
          <w:szCs w:val="28"/>
        </w:rPr>
        <w:t xml:space="preserve"> FreeDos</w:t>
      </w:r>
      <w:r w:rsidRPr="00FC428F">
        <w:rPr>
          <w:szCs w:val="28"/>
          <w:vertAlign w:val="superscript"/>
        </w:rPr>
        <w:t>3</w:t>
      </w:r>
      <w:r w:rsidR="00F11A6D">
        <w:rPr>
          <w:szCs w:val="28"/>
          <w:vertAlign w:val="superscript"/>
        </w:rPr>
        <w:t xml:space="preserve"> </w:t>
      </w:r>
      <w:r w:rsidR="00F11A6D">
        <w:rPr>
          <w:szCs w:val="28"/>
        </w:rPr>
        <w:t xml:space="preserve">or to </w:t>
      </w:r>
      <w:r w:rsidR="001D1808">
        <w:rPr>
          <w:szCs w:val="28"/>
        </w:rPr>
        <w:t xml:space="preserve">build your own operating system (like </w:t>
      </w:r>
      <w:proofErr w:type="spellStart"/>
      <w:r w:rsidR="001D1808">
        <w:rPr>
          <w:szCs w:val="28"/>
        </w:rPr>
        <w:t>BreakoutOS</w:t>
      </w:r>
      <w:proofErr w:type="spellEnd"/>
      <w:r w:rsidR="001D1808">
        <w:rPr>
          <w:szCs w:val="28"/>
        </w:rPr>
        <w:t>)</w:t>
      </w:r>
      <w:r w:rsidR="005762B9" w:rsidRPr="004D6FF9">
        <w:rPr>
          <w:szCs w:val="28"/>
        </w:rPr>
        <w:t xml:space="preserve">.  </w:t>
      </w:r>
    </w:p>
    <w:p w14:paraId="52D7BF57" w14:textId="762C3833" w:rsidR="00F3620A" w:rsidRDefault="00F3620A">
      <w:pPr>
        <w:rPr>
          <w:rFonts w:ascii="Arial" w:hAnsi="Arial" w:cs="Arial"/>
        </w:rPr>
      </w:pPr>
    </w:p>
    <w:p w14:paraId="19750248" w14:textId="38E5310A" w:rsidR="00F60333" w:rsidRDefault="00F60333" w:rsidP="00F60333">
      <w:pPr>
        <w:pStyle w:val="NoSpacing"/>
      </w:pPr>
    </w:p>
    <w:p w14:paraId="4B971EE7" w14:textId="7F896EB0" w:rsidR="00F60333" w:rsidRDefault="00F60333" w:rsidP="00F60333">
      <w:pPr>
        <w:pStyle w:val="NoSpacing"/>
      </w:pPr>
    </w:p>
    <w:p w14:paraId="56684FEB" w14:textId="7ACEDF7B" w:rsidR="00F60333" w:rsidRDefault="00F60333" w:rsidP="00F60333">
      <w:pPr>
        <w:pStyle w:val="NoSpacing"/>
      </w:pPr>
    </w:p>
    <w:p w14:paraId="6D606E36" w14:textId="77777777" w:rsidR="00F60333" w:rsidRPr="00F60333" w:rsidRDefault="00F60333" w:rsidP="00F60333">
      <w:pPr>
        <w:pStyle w:val="NoSpacing"/>
      </w:pPr>
    </w:p>
    <w:p w14:paraId="39D4544F" w14:textId="77777777" w:rsidR="00F3620A" w:rsidRPr="00D73C0D" w:rsidRDefault="00F3620A">
      <w:pPr>
        <w:rPr>
          <w:rFonts w:ascii="Arial" w:hAnsi="Arial" w:cs="Arial"/>
        </w:rPr>
      </w:pPr>
    </w:p>
    <w:p w14:paraId="1877A157" w14:textId="77777777" w:rsidR="00017C46" w:rsidRDefault="00017C46" w:rsidP="00017C46">
      <w:pPr>
        <w:pStyle w:val="Heading1"/>
      </w:pPr>
      <w:r>
        <w:lastRenderedPageBreak/>
        <w:t>Getting Started</w:t>
      </w:r>
    </w:p>
    <w:p w14:paraId="2B8B5EE7" w14:textId="312678DA" w:rsidR="001A4322" w:rsidRDefault="001A4322" w:rsidP="001A4322">
      <w:pPr>
        <w:rPr>
          <w:szCs w:val="28"/>
        </w:rPr>
      </w:pPr>
      <w:r>
        <w:rPr>
          <w:szCs w:val="28"/>
        </w:rPr>
        <w:t xml:space="preserve">Do </w:t>
      </w:r>
      <w:r w:rsidR="00C1667A">
        <w:rPr>
          <w:szCs w:val="28"/>
        </w:rPr>
        <w:t>not try to figure everything out at once</w:t>
      </w:r>
      <w:r w:rsidR="00CF71EF">
        <w:rPr>
          <w:szCs w:val="28"/>
        </w:rPr>
        <w:t xml:space="preserve">. </w:t>
      </w:r>
    </w:p>
    <w:p w14:paraId="17C4AD08" w14:textId="6153D070" w:rsidR="007E605D" w:rsidRDefault="00CF71EF" w:rsidP="007E605D">
      <w:pPr>
        <w:rPr>
          <w:szCs w:val="28"/>
        </w:rPr>
      </w:pPr>
      <w:r>
        <w:rPr>
          <w:szCs w:val="28"/>
        </w:rPr>
        <w:t>Dr. Black will explain parts of the simulator when it is important.</w:t>
      </w:r>
      <w:r w:rsidR="00D523F0">
        <w:rPr>
          <w:szCs w:val="28"/>
        </w:rPr>
        <w:t xml:space="preserve"> </w:t>
      </w:r>
      <w:r>
        <w:rPr>
          <w:szCs w:val="28"/>
        </w:rPr>
        <w:t>This guide, however, is here if you want more information</w:t>
      </w:r>
      <w:r w:rsidR="00C1667A">
        <w:rPr>
          <w:szCs w:val="28"/>
        </w:rPr>
        <w:t>,</w:t>
      </w:r>
      <w:r>
        <w:rPr>
          <w:szCs w:val="28"/>
        </w:rPr>
        <w:t xml:space="preserve"> forget to how something works</w:t>
      </w:r>
      <w:r w:rsidR="00C1667A">
        <w:rPr>
          <w:szCs w:val="28"/>
        </w:rPr>
        <w:t>, or want to explore other parts</w:t>
      </w:r>
      <w:r>
        <w:rPr>
          <w:szCs w:val="28"/>
        </w:rPr>
        <w:t>.</w:t>
      </w:r>
    </w:p>
    <w:p w14:paraId="6770561E" w14:textId="77777777" w:rsidR="007E605D" w:rsidRPr="007E605D" w:rsidRDefault="007E605D" w:rsidP="007E605D">
      <w:pPr>
        <w:pStyle w:val="NoSpacing"/>
      </w:pPr>
    </w:p>
    <w:p w14:paraId="4454265D" w14:textId="14A03E16" w:rsidR="004A490E" w:rsidRDefault="00667FCE" w:rsidP="004A490E">
      <w:pPr>
        <w:pStyle w:val="Heading2"/>
        <w:rPr>
          <w:sz w:val="28"/>
          <w:szCs w:val="28"/>
        </w:rPr>
      </w:pPr>
      <w:r>
        <w:rPr>
          <w:sz w:val="28"/>
          <w:szCs w:val="28"/>
        </w:rPr>
        <w:t>Installing</w:t>
      </w:r>
      <w:r w:rsidR="004A490E">
        <w:rPr>
          <w:sz w:val="28"/>
          <w:szCs w:val="28"/>
        </w:rPr>
        <w:t xml:space="preserve"> the simulator</w:t>
      </w:r>
    </w:p>
    <w:p w14:paraId="36749812" w14:textId="76DDE6B7" w:rsidR="0059681D" w:rsidRDefault="0059681D" w:rsidP="0059681D">
      <w:pPr>
        <w:pStyle w:val="NoSpacing"/>
        <w:rPr>
          <w:sz w:val="28"/>
          <w:szCs w:val="28"/>
        </w:rPr>
      </w:pPr>
      <w:r>
        <w:rPr>
          <w:sz w:val="28"/>
          <w:szCs w:val="28"/>
        </w:rPr>
        <w:br/>
        <w:t>Visit Dr. Black’s repository site</w:t>
      </w:r>
    </w:p>
    <w:p w14:paraId="1C49CFD9" w14:textId="4CA6AA6C" w:rsidR="00C00038" w:rsidRPr="0059681D" w:rsidRDefault="00205F3E" w:rsidP="0059681D">
      <w:pPr>
        <w:pStyle w:val="NoSpacing"/>
        <w:rPr>
          <w:sz w:val="28"/>
          <w:szCs w:val="28"/>
        </w:rPr>
      </w:pPr>
      <w:hyperlink r:id="rId15" w:history="1">
        <w:r w:rsidR="0059681D" w:rsidRPr="0059681D">
          <w:rPr>
            <w:rStyle w:val="Hyperlink"/>
            <w:rFonts w:ascii="Segoe UI" w:hAnsi="Segoe UI" w:cs="Segoe UI"/>
            <w:color w:val="auto"/>
            <w:sz w:val="28"/>
            <w:szCs w:val="28"/>
            <w:shd w:val="clear" w:color="auto" w:fill="FFFFFF"/>
          </w:rPr>
          <w:t>https://github.com/mdblack/simulator/blob/master/simulator.jar</w:t>
        </w:r>
      </w:hyperlink>
    </w:p>
    <w:p w14:paraId="39942055" w14:textId="0231B68B" w:rsidR="00B14AF9" w:rsidRDefault="00B14AF9" w:rsidP="00B14AF9">
      <w:pPr>
        <w:pStyle w:val="NoSpacing"/>
        <w:rPr>
          <w:sz w:val="28"/>
          <w:szCs w:val="28"/>
        </w:rPr>
      </w:pPr>
    </w:p>
    <w:p w14:paraId="483494F7" w14:textId="42214E3F" w:rsidR="0059681D" w:rsidRDefault="0059681D" w:rsidP="00B14AF9">
      <w:pPr>
        <w:pStyle w:val="NoSpacing"/>
        <w:rPr>
          <w:sz w:val="28"/>
          <w:szCs w:val="28"/>
        </w:rPr>
      </w:pPr>
      <w:r>
        <w:rPr>
          <w:sz w:val="28"/>
          <w:szCs w:val="28"/>
        </w:rPr>
        <w:t xml:space="preserve">Click “View Raw”. This will download a file called simulator.jar. </w:t>
      </w:r>
    </w:p>
    <w:p w14:paraId="12C396EA" w14:textId="7481422E" w:rsidR="0059681D" w:rsidRDefault="0059681D" w:rsidP="00B14AF9">
      <w:pPr>
        <w:pStyle w:val="NoSpacing"/>
        <w:rPr>
          <w:sz w:val="28"/>
          <w:szCs w:val="28"/>
        </w:rPr>
      </w:pPr>
    </w:p>
    <w:p w14:paraId="1DD4E13D" w14:textId="303CFBCB" w:rsidR="0059681D" w:rsidRDefault="0059681D" w:rsidP="00B14AF9">
      <w:pPr>
        <w:pStyle w:val="NoSpacing"/>
        <w:rPr>
          <w:sz w:val="28"/>
          <w:szCs w:val="28"/>
        </w:rPr>
      </w:pPr>
      <w:r>
        <w:rPr>
          <w:sz w:val="28"/>
          <w:szCs w:val="28"/>
        </w:rPr>
        <w:t xml:space="preserve">Double click to run the simulator. </w:t>
      </w:r>
    </w:p>
    <w:p w14:paraId="2E946048" w14:textId="77777777" w:rsidR="0059681D" w:rsidRPr="00B14AF9" w:rsidRDefault="0059681D" w:rsidP="00B14AF9">
      <w:pPr>
        <w:pStyle w:val="NoSpacing"/>
        <w:rPr>
          <w:sz w:val="28"/>
          <w:szCs w:val="28"/>
        </w:rPr>
      </w:pPr>
    </w:p>
    <w:p w14:paraId="56B769CF" w14:textId="77777777" w:rsidR="00B30D54" w:rsidRPr="004A490E" w:rsidRDefault="00B30D54" w:rsidP="00B30D54">
      <w:pPr>
        <w:pStyle w:val="Heading2"/>
        <w:rPr>
          <w:sz w:val="28"/>
          <w:szCs w:val="28"/>
        </w:rPr>
      </w:pPr>
      <w:r w:rsidRPr="004A490E">
        <w:rPr>
          <w:sz w:val="28"/>
          <w:szCs w:val="28"/>
        </w:rPr>
        <w:t>The Boot Window</w:t>
      </w:r>
    </w:p>
    <w:p w14:paraId="556309F5" w14:textId="77777777" w:rsidR="00B30D54" w:rsidRDefault="00B30D54" w:rsidP="00B30D54">
      <w:pPr>
        <w:rPr>
          <w:szCs w:val="28"/>
        </w:rPr>
      </w:pPr>
      <w:r>
        <w:rPr>
          <w:szCs w:val="28"/>
        </w:rPr>
        <w:t xml:space="preserve">In the Boot window are several components that you may use over time. </w:t>
      </w:r>
    </w:p>
    <w:p w14:paraId="5381DB16" w14:textId="2303F6E7" w:rsidR="001D30B6" w:rsidRDefault="001D30B6" w:rsidP="00B30D54">
      <w:pPr>
        <w:rPr>
          <w:szCs w:val="28"/>
        </w:rPr>
      </w:pPr>
      <w:r>
        <w:rPr>
          <w:szCs w:val="28"/>
        </w:rPr>
        <w:t>Storage devices emulate drives on PCs</w:t>
      </w:r>
      <w:r w:rsidR="00C82FD4">
        <w:rPr>
          <w:szCs w:val="28"/>
        </w:rPr>
        <w:t>, particularly old floppy drives</w:t>
      </w:r>
      <w:r>
        <w:rPr>
          <w:szCs w:val="28"/>
        </w:rPr>
        <w:t xml:space="preserve">. </w:t>
      </w:r>
    </w:p>
    <w:p w14:paraId="37BEC817" w14:textId="77777777" w:rsidR="006A3966" w:rsidRDefault="006A3966" w:rsidP="00B30D54">
      <w:pPr>
        <w:rPr>
          <w:szCs w:val="28"/>
        </w:rPr>
      </w:pPr>
      <w:r>
        <w:rPr>
          <w:szCs w:val="28"/>
        </w:rPr>
        <w:t>Memory images are typically hex values for programs used in the processor design component.</w:t>
      </w:r>
    </w:p>
    <w:p w14:paraId="4216E8FE" w14:textId="37BA2824" w:rsidR="002300E3" w:rsidRDefault="00BD48FB" w:rsidP="00B30D54">
      <w:pPr>
        <w:rPr>
          <w:szCs w:val="28"/>
        </w:rPr>
      </w:pPr>
      <w:r>
        <w:rPr>
          <w:szCs w:val="28"/>
        </w:rPr>
        <w:t>Datapath is where you can load a datapath that you previously created and the same goes for control.</w:t>
      </w:r>
    </w:p>
    <w:p w14:paraId="0E4F9BF5" w14:textId="77777777" w:rsidR="001D4301" w:rsidRDefault="00364B1E" w:rsidP="00B30D54">
      <w:pPr>
        <w:rPr>
          <w:szCs w:val="28"/>
        </w:rPr>
      </w:pPr>
      <w:r>
        <w:rPr>
          <w:szCs w:val="28"/>
        </w:rPr>
        <w:t>These buttons</w:t>
      </w:r>
      <w:r w:rsidR="00BD48FB">
        <w:rPr>
          <w:szCs w:val="28"/>
        </w:rPr>
        <w:t xml:space="preserve"> will take you to different parts of the simulator</w:t>
      </w:r>
      <w:r>
        <w:rPr>
          <w:szCs w:val="28"/>
        </w:rPr>
        <w:t>:</w:t>
      </w:r>
      <w:r w:rsidR="00BD48FB">
        <w:rPr>
          <w:szCs w:val="28"/>
        </w:rPr>
        <w:t xml:space="preserve"> </w:t>
      </w:r>
      <w:r w:rsidR="00BD48FB">
        <w:rPr>
          <w:szCs w:val="28"/>
        </w:rPr>
        <w:br/>
      </w:r>
      <w:r w:rsidR="00BD48FB" w:rsidRPr="00AA688F">
        <w:rPr>
          <w:b/>
          <w:szCs w:val="28"/>
        </w:rPr>
        <w:t>“Boot Floppy A”</w:t>
      </w:r>
      <w:r w:rsidR="00BD48FB">
        <w:rPr>
          <w:szCs w:val="28"/>
        </w:rPr>
        <w:t xml:space="preserve"> will run the PC emulator and load the file you chose next to floppy A. </w:t>
      </w:r>
    </w:p>
    <w:p w14:paraId="2D0EDFD1" w14:textId="31ACFED9" w:rsidR="00071B15" w:rsidRDefault="00BD48FB" w:rsidP="00B30D54">
      <w:pPr>
        <w:rPr>
          <w:szCs w:val="28"/>
        </w:rPr>
      </w:pPr>
      <w:r w:rsidRPr="00AA688F">
        <w:rPr>
          <w:b/>
          <w:szCs w:val="28"/>
        </w:rPr>
        <w:lastRenderedPageBreak/>
        <w:t>“Processor Design”</w:t>
      </w:r>
      <w:r>
        <w:rPr>
          <w:szCs w:val="28"/>
        </w:rPr>
        <w:t xml:space="preserve"> takes you to the Datapath Builder where you will build </w:t>
      </w:r>
      <w:r w:rsidR="008D4ADE">
        <w:rPr>
          <w:szCs w:val="28"/>
        </w:rPr>
        <w:t>a</w:t>
      </w:r>
      <w:r>
        <w:rPr>
          <w:szCs w:val="28"/>
        </w:rPr>
        <w:t xml:space="preserve"> datapath for a custom CPU. If you click “Control” on the menu to the left this will take you to the Control Builder window where you can write the state machine for your CPU (this will make sense in time).</w:t>
      </w:r>
    </w:p>
    <w:p w14:paraId="2EAD1704" w14:textId="77777777" w:rsidR="00071B15" w:rsidRDefault="00071B15" w:rsidP="00B30D54">
      <w:pPr>
        <w:rPr>
          <w:szCs w:val="28"/>
        </w:rPr>
      </w:pPr>
    </w:p>
    <w:p w14:paraId="4158AFDF" w14:textId="77777777" w:rsidR="007C2366" w:rsidRDefault="007C2366" w:rsidP="00071B15">
      <w:pPr>
        <w:pStyle w:val="Heading1"/>
      </w:pPr>
      <w:r>
        <w:t>PC Emulator</w:t>
      </w:r>
    </w:p>
    <w:p w14:paraId="58F78CFD" w14:textId="77777777" w:rsidR="004D3808" w:rsidRDefault="00B30D54" w:rsidP="00D134D6">
      <w:pPr>
        <w:rPr>
          <w:szCs w:val="28"/>
        </w:rPr>
      </w:pPr>
      <w:r>
        <w:rPr>
          <w:szCs w:val="28"/>
        </w:rPr>
        <w:t xml:space="preserve">Under “Storage Devices” you will see </w:t>
      </w:r>
      <w:r w:rsidR="00186E4C">
        <w:rPr>
          <w:szCs w:val="28"/>
        </w:rPr>
        <w:t>two floppies and two hard drives</w:t>
      </w:r>
      <w:r>
        <w:rPr>
          <w:szCs w:val="28"/>
        </w:rPr>
        <w:t>. If you have never booted the simulator before the first thing you want to do is click “Make me some disks”.</w:t>
      </w:r>
    </w:p>
    <w:p w14:paraId="025FD96E" w14:textId="2BE8AED0" w:rsidR="00B30D54" w:rsidRDefault="00B30D54" w:rsidP="00D134D6">
      <w:pPr>
        <w:rPr>
          <w:szCs w:val="28"/>
        </w:rPr>
      </w:pPr>
      <w:r>
        <w:rPr>
          <w:szCs w:val="28"/>
        </w:rPr>
        <w:t xml:space="preserve">This will create two files in the same directory that you have </w:t>
      </w:r>
      <w:r w:rsidR="00B32141">
        <w:rPr>
          <w:szCs w:val="28"/>
        </w:rPr>
        <w:t xml:space="preserve">the </w:t>
      </w:r>
      <w:r>
        <w:rPr>
          <w:szCs w:val="28"/>
        </w:rPr>
        <w:t xml:space="preserve">simulator in. This process </w:t>
      </w:r>
      <w:r w:rsidR="00862711">
        <w:rPr>
          <w:szCs w:val="28"/>
        </w:rPr>
        <w:t>takes</w:t>
      </w:r>
      <w:r>
        <w:rPr>
          <w:szCs w:val="28"/>
        </w:rPr>
        <w:t xml:space="preserve"> a while.</w:t>
      </w:r>
    </w:p>
    <w:p w14:paraId="3224F527" w14:textId="037CF6C8" w:rsidR="00B30D54" w:rsidRDefault="00B30D54" w:rsidP="00D134D6">
      <w:pPr>
        <w:rPr>
          <w:szCs w:val="28"/>
        </w:rPr>
      </w:pPr>
      <w:r>
        <w:rPr>
          <w:szCs w:val="28"/>
        </w:rPr>
        <w:t xml:space="preserve">After the </w:t>
      </w:r>
      <w:r w:rsidR="0021379A">
        <w:rPr>
          <w:szCs w:val="28"/>
        </w:rPr>
        <w:t>disks</w:t>
      </w:r>
      <w:r>
        <w:rPr>
          <w:szCs w:val="28"/>
        </w:rPr>
        <w:t xml:space="preserve"> are made click “Boot Floppy A” and wait until you get an A:\&gt; prompt. This is a PC simulator running an operating system called FreeDOS</w:t>
      </w:r>
      <w:r w:rsidR="00FC428F">
        <w:rPr>
          <w:szCs w:val="28"/>
          <w:vertAlign w:val="superscript"/>
        </w:rPr>
        <w:t>3</w:t>
      </w:r>
      <w:r>
        <w:rPr>
          <w:szCs w:val="28"/>
        </w:rPr>
        <w:t>.</w:t>
      </w:r>
      <w:r w:rsidR="003D6FE3">
        <w:rPr>
          <w:szCs w:val="28"/>
        </w:rPr>
        <w:t xml:space="preserve"> Click the “Pause” button on the bottom to pause the program.</w:t>
      </w:r>
    </w:p>
    <w:p w14:paraId="47886FC2" w14:textId="1F5E02EA" w:rsidR="00D134D6" w:rsidRPr="004A2458" w:rsidRDefault="00FC3376" w:rsidP="00D134D6">
      <w:pPr>
        <w:jc w:val="left"/>
      </w:pPr>
      <w:r>
        <w:t xml:space="preserve">Some </w:t>
      </w:r>
      <w:r w:rsidR="0059695B">
        <w:t xml:space="preserve">common </w:t>
      </w:r>
      <w:r>
        <w:t>commands:</w:t>
      </w:r>
      <w:r w:rsidR="00A93525">
        <w:br/>
      </w:r>
      <w:r w:rsidR="00A93525" w:rsidRPr="005147FC">
        <w:rPr>
          <w:b/>
        </w:rPr>
        <w:t>TASM</w:t>
      </w:r>
      <w:r w:rsidR="00A93525">
        <w:t xml:space="preserve">: </w:t>
      </w:r>
      <w:r w:rsidR="005147FC">
        <w:t>Turbo Assembler for x86 assembly projects</w:t>
      </w:r>
      <w:r w:rsidR="00E85EBA">
        <w:br/>
      </w:r>
      <w:r w:rsidR="00E85EBA" w:rsidRPr="00E85EBA">
        <w:rPr>
          <w:b/>
        </w:rPr>
        <w:t>TLINK</w:t>
      </w:r>
      <w:r w:rsidR="00E85EBA">
        <w:t xml:space="preserve">: </w:t>
      </w:r>
      <w:r w:rsidR="009572AA" w:rsidRPr="009572AA">
        <w:t>Turbo Linker</w:t>
      </w:r>
      <w:r w:rsidR="003832D0">
        <w:t xml:space="preserve"> for x86 assembly projects</w:t>
      </w:r>
      <w:r w:rsidR="00917A25">
        <w:t xml:space="preserve"> </w:t>
      </w:r>
      <w:r w:rsidR="00182520">
        <w:br/>
      </w:r>
      <w:r w:rsidR="00182520" w:rsidRPr="005147FC">
        <w:rPr>
          <w:b/>
        </w:rPr>
        <w:t>DIR</w:t>
      </w:r>
      <w:r w:rsidR="00182520">
        <w:t>: shows you what files you have in the current directory</w:t>
      </w:r>
      <w:r w:rsidR="00182520">
        <w:br/>
      </w:r>
      <w:r w:rsidR="00182520" w:rsidRPr="005147FC">
        <w:rPr>
          <w:b/>
        </w:rPr>
        <w:t>CD</w:t>
      </w:r>
      <w:r w:rsidR="00182520">
        <w:t>: changes your current directory</w:t>
      </w:r>
      <w:r>
        <w:br/>
      </w:r>
      <w:r w:rsidR="004A2458">
        <w:t xml:space="preserve">For more commands checkout the </w:t>
      </w:r>
      <w:proofErr w:type="spellStart"/>
      <w:r w:rsidR="004A2458">
        <w:t>FreeDos</w:t>
      </w:r>
      <w:proofErr w:type="spellEnd"/>
      <w:r w:rsidR="004A2458">
        <w:t xml:space="preserve"> website</w:t>
      </w:r>
      <w:r w:rsidR="004A2458" w:rsidRPr="004A2458">
        <w:rPr>
          <w:vertAlign w:val="superscript"/>
        </w:rPr>
        <w:t>4</w:t>
      </w:r>
      <w:r w:rsidR="004A2458">
        <w:t>.</w:t>
      </w:r>
    </w:p>
    <w:p w14:paraId="28EC1095" w14:textId="0344E206" w:rsidR="00F402C0" w:rsidRPr="00F402C0" w:rsidRDefault="00A93525" w:rsidP="00F402C0">
      <w:r>
        <w:t xml:space="preserve">To check out the files included with Floppy A click “Disk” from the top menu. Next click “Edit File” and select the file from </w:t>
      </w:r>
      <w:r w:rsidR="0029730B">
        <w:t>a</w:t>
      </w:r>
      <w:r>
        <w:t xml:space="preserve"> </w:t>
      </w:r>
      <w:r w:rsidR="00FC428F">
        <w:t>drop-down</w:t>
      </w:r>
      <w:r>
        <w:t xml:space="preserve"> menu and click “Edit”. I recommend you do not change these files if you have projects saved in this floppy.</w:t>
      </w:r>
      <w:r w:rsidR="0023168F">
        <w:t xml:space="preserve"> If you </w:t>
      </w:r>
      <w:proofErr w:type="gramStart"/>
      <w:r w:rsidR="0023168F">
        <w:t>have to</w:t>
      </w:r>
      <w:proofErr w:type="gramEnd"/>
      <w:r w:rsidR="0023168F">
        <w:t xml:space="preserve"> make a new </w:t>
      </w:r>
      <w:proofErr w:type="spellStart"/>
      <w:r w:rsidR="0023168F">
        <w:t>floppya.img</w:t>
      </w:r>
      <w:proofErr w:type="spellEnd"/>
      <w:r w:rsidR="0023168F">
        <w:t xml:space="preserve"> your loaded files will no longer be included.</w:t>
      </w:r>
    </w:p>
    <w:p w14:paraId="3F91304D" w14:textId="5824234B" w:rsidR="00F40F80" w:rsidRDefault="00F23771" w:rsidP="00F40F80">
      <w:pPr>
        <w:rPr>
          <w:szCs w:val="28"/>
        </w:rPr>
      </w:pPr>
      <w:r>
        <w:rPr>
          <w:szCs w:val="28"/>
        </w:rPr>
        <w:lastRenderedPageBreak/>
        <w:t>You will use th</w:t>
      </w:r>
      <w:r w:rsidR="00392D2D">
        <w:rPr>
          <w:szCs w:val="28"/>
        </w:rPr>
        <w:t>e PC emulato</w:t>
      </w:r>
      <w:r w:rsidR="00F71B0F">
        <w:rPr>
          <w:szCs w:val="28"/>
        </w:rPr>
        <w:t xml:space="preserve">r </w:t>
      </w:r>
      <w:r>
        <w:rPr>
          <w:szCs w:val="28"/>
        </w:rPr>
        <w:t>when you are learning x86 assembly language</w:t>
      </w:r>
      <w:r w:rsidR="00F40F80">
        <w:rPr>
          <w:szCs w:val="28"/>
        </w:rPr>
        <w:t>.</w:t>
      </w:r>
    </w:p>
    <w:p w14:paraId="7D6AE6F5" w14:textId="092B48BB" w:rsidR="00D7124F" w:rsidRDefault="00D7124F" w:rsidP="00D7124F">
      <w:pPr>
        <w:pStyle w:val="NoSpacing"/>
      </w:pPr>
    </w:p>
    <w:p w14:paraId="65643516" w14:textId="77777777" w:rsidR="00D7124F" w:rsidRDefault="00D7124F" w:rsidP="00D7124F">
      <w:pPr>
        <w:pStyle w:val="Heading2"/>
      </w:pPr>
      <w:r>
        <w:t>Loading &amp; running assembly code</w:t>
      </w:r>
    </w:p>
    <w:p w14:paraId="50558AF2" w14:textId="77777777" w:rsidR="00D7124F" w:rsidRDefault="00D7124F" w:rsidP="00D7124F">
      <w:pPr>
        <w:pStyle w:val="NoSpacing"/>
        <w:rPr>
          <w:sz w:val="28"/>
          <w:szCs w:val="28"/>
        </w:rPr>
      </w:pPr>
    </w:p>
    <w:p w14:paraId="07F5F6B0" w14:textId="245F272D" w:rsidR="00955888" w:rsidRDefault="00955888" w:rsidP="00D7124F">
      <w:pPr>
        <w:pStyle w:val="NoSpacing"/>
        <w:rPr>
          <w:sz w:val="28"/>
          <w:szCs w:val="28"/>
        </w:rPr>
      </w:pPr>
      <w:r>
        <w:rPr>
          <w:sz w:val="28"/>
          <w:szCs w:val="28"/>
        </w:rPr>
        <w:t>You will write x86 assembly code in class.</w:t>
      </w:r>
      <w:r w:rsidR="00DF57B0">
        <w:rPr>
          <w:sz w:val="28"/>
          <w:szCs w:val="28"/>
        </w:rPr>
        <w:t xml:space="preserve"> This will be done in an </w:t>
      </w:r>
      <w:r w:rsidR="00C7701E">
        <w:rPr>
          <w:sz w:val="28"/>
          <w:szCs w:val="28"/>
        </w:rPr>
        <w:t>“</w:t>
      </w:r>
      <w:r w:rsidR="00DF57B0">
        <w:rPr>
          <w:sz w:val="28"/>
          <w:szCs w:val="28"/>
        </w:rPr>
        <w:t>Edit File</w:t>
      </w:r>
      <w:r w:rsidR="00C7701E">
        <w:rPr>
          <w:sz w:val="28"/>
          <w:szCs w:val="28"/>
        </w:rPr>
        <w:t>”</w:t>
      </w:r>
      <w:r w:rsidR="00DF57B0">
        <w:rPr>
          <w:sz w:val="28"/>
          <w:szCs w:val="28"/>
        </w:rPr>
        <w:t xml:space="preserve"> window. To get to the </w:t>
      </w:r>
      <w:r w:rsidR="00C7701E">
        <w:rPr>
          <w:sz w:val="28"/>
          <w:szCs w:val="28"/>
        </w:rPr>
        <w:t>“</w:t>
      </w:r>
      <w:r w:rsidR="00DF57B0">
        <w:rPr>
          <w:sz w:val="28"/>
          <w:szCs w:val="28"/>
        </w:rPr>
        <w:t>Edit File</w:t>
      </w:r>
      <w:r w:rsidR="00C7701E">
        <w:rPr>
          <w:sz w:val="28"/>
          <w:szCs w:val="28"/>
        </w:rPr>
        <w:t>”</w:t>
      </w:r>
      <w:r w:rsidR="00DF57B0">
        <w:rPr>
          <w:sz w:val="28"/>
          <w:szCs w:val="28"/>
        </w:rPr>
        <w:t xml:space="preserve"> window you should</w:t>
      </w:r>
      <w:r>
        <w:rPr>
          <w:sz w:val="28"/>
          <w:szCs w:val="28"/>
        </w:rPr>
        <w:t xml:space="preserve"> </w:t>
      </w:r>
      <w:r w:rsidR="00DF57B0">
        <w:rPr>
          <w:sz w:val="28"/>
          <w:szCs w:val="28"/>
        </w:rPr>
        <w:t xml:space="preserve">first boot Floppy A, wait for the A:/&gt; prompt and pause your program. Next click “Disk” at the top, then click “Edit File”. </w:t>
      </w:r>
    </w:p>
    <w:p w14:paraId="716EB76C" w14:textId="3F7F8E6A" w:rsidR="00783B3F" w:rsidRDefault="00783B3F" w:rsidP="00D7124F">
      <w:pPr>
        <w:pStyle w:val="NoSpacing"/>
        <w:rPr>
          <w:sz w:val="28"/>
          <w:szCs w:val="28"/>
        </w:rPr>
      </w:pPr>
    </w:p>
    <w:p w14:paraId="1B874CCE" w14:textId="49DD3A7A" w:rsidR="00783B3F" w:rsidRDefault="00783B3F" w:rsidP="00D7124F">
      <w:pPr>
        <w:pStyle w:val="NoSpacing"/>
        <w:rPr>
          <w:sz w:val="28"/>
          <w:szCs w:val="28"/>
        </w:rPr>
      </w:pPr>
      <w:r>
        <w:rPr>
          <w:sz w:val="28"/>
          <w:szCs w:val="28"/>
        </w:rPr>
        <w:t xml:space="preserve">You will be writing your code in the </w:t>
      </w:r>
      <w:r w:rsidR="006B14AE">
        <w:rPr>
          <w:sz w:val="28"/>
          <w:szCs w:val="28"/>
        </w:rPr>
        <w:t xml:space="preserve">larger </w:t>
      </w:r>
      <w:proofErr w:type="spellStart"/>
      <w:r>
        <w:rPr>
          <w:sz w:val="28"/>
          <w:szCs w:val="28"/>
        </w:rPr>
        <w:t>textfeild</w:t>
      </w:r>
      <w:proofErr w:type="spellEnd"/>
      <w:r>
        <w:rPr>
          <w:sz w:val="28"/>
          <w:szCs w:val="28"/>
        </w:rPr>
        <w:t>. When you are finished</w:t>
      </w:r>
      <w:r w:rsidR="007D361A">
        <w:rPr>
          <w:sz w:val="28"/>
          <w:szCs w:val="28"/>
        </w:rPr>
        <w:t>,</w:t>
      </w:r>
      <w:r>
        <w:rPr>
          <w:sz w:val="28"/>
          <w:szCs w:val="28"/>
        </w:rPr>
        <w:t xml:space="preserve"> create a file name that is no more than 8 characters long followed by .</w:t>
      </w:r>
      <w:proofErr w:type="spellStart"/>
      <w:r>
        <w:rPr>
          <w:sz w:val="28"/>
          <w:szCs w:val="28"/>
        </w:rPr>
        <w:t>asm</w:t>
      </w:r>
      <w:proofErr w:type="spellEnd"/>
      <w:r>
        <w:rPr>
          <w:sz w:val="28"/>
          <w:szCs w:val="28"/>
        </w:rPr>
        <w:t xml:space="preserve">. </w:t>
      </w:r>
      <w:r w:rsidR="0045696C">
        <w:rPr>
          <w:sz w:val="28"/>
          <w:szCs w:val="28"/>
        </w:rPr>
        <w:t>Click the “Save”</w:t>
      </w:r>
      <w:r>
        <w:rPr>
          <w:sz w:val="28"/>
          <w:szCs w:val="28"/>
        </w:rPr>
        <w:t xml:space="preserve"> </w:t>
      </w:r>
      <w:r w:rsidR="0045696C">
        <w:rPr>
          <w:sz w:val="28"/>
          <w:szCs w:val="28"/>
        </w:rPr>
        <w:t>button.</w:t>
      </w:r>
      <w:r w:rsidR="00DF4690" w:rsidRPr="00DF4690">
        <w:rPr>
          <w:sz w:val="28"/>
          <w:szCs w:val="28"/>
        </w:rPr>
        <w:t xml:space="preserve"> </w:t>
      </w:r>
      <w:r w:rsidR="00DF4690">
        <w:rPr>
          <w:sz w:val="28"/>
          <w:szCs w:val="28"/>
        </w:rPr>
        <w:t>Make sure you save a copy to your computer as a backup.</w:t>
      </w:r>
      <w:r w:rsidR="00504AAF" w:rsidRPr="00504AAF">
        <w:rPr>
          <w:sz w:val="28"/>
          <w:szCs w:val="28"/>
        </w:rPr>
        <w:t xml:space="preserve"> </w:t>
      </w:r>
      <w:r w:rsidR="00504AAF" w:rsidRPr="002C0A0C">
        <w:rPr>
          <w:sz w:val="28"/>
          <w:szCs w:val="28"/>
        </w:rPr>
        <w:t xml:space="preserve">You will need this in case you need to make a new Floppy </w:t>
      </w:r>
      <w:r w:rsidR="00504AAF">
        <w:rPr>
          <w:sz w:val="28"/>
          <w:szCs w:val="28"/>
        </w:rPr>
        <w:t>A</w:t>
      </w:r>
      <w:r w:rsidR="00504AAF" w:rsidRPr="002C0A0C">
        <w:rPr>
          <w:sz w:val="28"/>
          <w:szCs w:val="28"/>
        </w:rPr>
        <w:t>.</w:t>
      </w:r>
    </w:p>
    <w:p w14:paraId="5FE5D9FE" w14:textId="62BB129D" w:rsidR="00DF57B0" w:rsidRDefault="00DF57B0" w:rsidP="00D7124F">
      <w:pPr>
        <w:pStyle w:val="NoSpacing"/>
        <w:rPr>
          <w:sz w:val="28"/>
          <w:szCs w:val="28"/>
        </w:rPr>
      </w:pPr>
    </w:p>
    <w:p w14:paraId="3DC5FDAE" w14:textId="29B94CAE" w:rsidR="00530BBF" w:rsidRDefault="00530BBF" w:rsidP="00D7124F">
      <w:pPr>
        <w:pStyle w:val="NoSpacing"/>
        <w:rPr>
          <w:sz w:val="28"/>
          <w:szCs w:val="28"/>
        </w:rPr>
      </w:pPr>
      <w:r>
        <w:rPr>
          <w:sz w:val="28"/>
          <w:szCs w:val="28"/>
        </w:rPr>
        <w:t xml:space="preserve">To compile your </w:t>
      </w:r>
      <w:r w:rsidR="009D66C9">
        <w:rPr>
          <w:sz w:val="28"/>
          <w:szCs w:val="28"/>
        </w:rPr>
        <w:t>code,</w:t>
      </w:r>
      <w:r>
        <w:rPr>
          <w:sz w:val="28"/>
          <w:szCs w:val="28"/>
        </w:rPr>
        <w:t xml:space="preserve"> you will be using an assembler and a linker</w:t>
      </w:r>
      <w:r w:rsidR="00F437AC" w:rsidRPr="00F437AC">
        <w:rPr>
          <w:sz w:val="28"/>
          <w:szCs w:val="28"/>
          <w:vertAlign w:val="superscript"/>
        </w:rPr>
        <w:t>7</w:t>
      </w:r>
      <w:r>
        <w:rPr>
          <w:sz w:val="28"/>
          <w:szCs w:val="28"/>
        </w:rPr>
        <w:t>.</w:t>
      </w:r>
      <w:r w:rsidR="009F6437">
        <w:rPr>
          <w:sz w:val="28"/>
          <w:szCs w:val="28"/>
        </w:rPr>
        <w:t xml:space="preserve"> Below are the commands you will use to run your code.</w:t>
      </w:r>
      <w:r>
        <w:rPr>
          <w:sz w:val="28"/>
          <w:szCs w:val="28"/>
        </w:rPr>
        <w:br/>
      </w:r>
    </w:p>
    <w:p w14:paraId="136CA792" w14:textId="77777777" w:rsidR="00D7124F" w:rsidRDefault="00D7124F" w:rsidP="00D7124F">
      <w:pPr>
        <w:pStyle w:val="NoSpacing"/>
        <w:rPr>
          <w:sz w:val="28"/>
          <w:szCs w:val="28"/>
        </w:rPr>
      </w:pPr>
      <w:r>
        <w:rPr>
          <w:sz w:val="28"/>
          <w:szCs w:val="28"/>
        </w:rPr>
        <w:t xml:space="preserve">A:/&gt; </w:t>
      </w:r>
      <w:proofErr w:type="spellStart"/>
      <w:r>
        <w:rPr>
          <w:sz w:val="28"/>
          <w:szCs w:val="28"/>
        </w:rPr>
        <w:t>tasm</w:t>
      </w:r>
      <w:proofErr w:type="spellEnd"/>
      <w:r>
        <w:rPr>
          <w:sz w:val="28"/>
          <w:szCs w:val="28"/>
        </w:rPr>
        <w:t xml:space="preserve"> test.asm</w:t>
      </w:r>
      <w:r>
        <w:rPr>
          <w:sz w:val="28"/>
          <w:szCs w:val="28"/>
        </w:rPr>
        <w:br/>
        <w:t xml:space="preserve">A:/&gt; </w:t>
      </w:r>
      <w:proofErr w:type="spellStart"/>
      <w:r>
        <w:rPr>
          <w:sz w:val="28"/>
          <w:szCs w:val="28"/>
        </w:rPr>
        <w:t>tlink</w:t>
      </w:r>
      <w:proofErr w:type="spellEnd"/>
      <w:r>
        <w:rPr>
          <w:sz w:val="28"/>
          <w:szCs w:val="28"/>
        </w:rPr>
        <w:t xml:space="preserve"> test</w:t>
      </w:r>
    </w:p>
    <w:p w14:paraId="5C91EDFF" w14:textId="385F11F4" w:rsidR="00D7124F" w:rsidRDefault="00D7124F" w:rsidP="00D7124F">
      <w:pPr>
        <w:pStyle w:val="NoSpacing"/>
        <w:rPr>
          <w:sz w:val="28"/>
          <w:szCs w:val="28"/>
        </w:rPr>
      </w:pPr>
      <w:r>
        <w:rPr>
          <w:sz w:val="28"/>
          <w:szCs w:val="28"/>
        </w:rPr>
        <w:t>A:/&gt; test</w:t>
      </w:r>
    </w:p>
    <w:p w14:paraId="5ABDD8BB" w14:textId="403072BF" w:rsidR="00976768" w:rsidRDefault="00976768" w:rsidP="00976768">
      <w:pPr>
        <w:pStyle w:val="NoSpacing"/>
      </w:pPr>
    </w:p>
    <w:p w14:paraId="1DAEEA0C" w14:textId="77777777" w:rsidR="00976768" w:rsidRPr="00976768" w:rsidRDefault="00976768" w:rsidP="00976768">
      <w:pPr>
        <w:pStyle w:val="NoSpacing"/>
      </w:pPr>
    </w:p>
    <w:p w14:paraId="0BCF5B09" w14:textId="015890C4" w:rsidR="00DA327E" w:rsidRDefault="00DA327E" w:rsidP="00DA327E">
      <w:pPr>
        <w:pStyle w:val="Heading2"/>
      </w:pPr>
      <w:r>
        <w:t>About Assembly</w:t>
      </w:r>
    </w:p>
    <w:p w14:paraId="052D6240" w14:textId="39693877" w:rsidR="008B3236" w:rsidRDefault="008B3236" w:rsidP="00872FA2">
      <w:pPr>
        <w:pStyle w:val="NoSpacing"/>
        <w:rPr>
          <w:sz w:val="28"/>
          <w:szCs w:val="28"/>
        </w:rPr>
      </w:pPr>
    </w:p>
    <w:p w14:paraId="14A81037" w14:textId="51A5B07F" w:rsidR="008B3236" w:rsidRDefault="008B3236" w:rsidP="00872FA2">
      <w:pPr>
        <w:pStyle w:val="NoSpacing"/>
        <w:rPr>
          <w:sz w:val="28"/>
          <w:szCs w:val="28"/>
        </w:rPr>
      </w:pPr>
      <w:r>
        <w:rPr>
          <w:sz w:val="28"/>
          <w:szCs w:val="28"/>
        </w:rPr>
        <w:t>Assembly language is a low-level programming language closely related to a particular</w:t>
      </w:r>
      <w:bookmarkStart w:id="0" w:name="_GoBack"/>
      <w:bookmarkEnd w:id="0"/>
      <w:r>
        <w:rPr>
          <w:sz w:val="28"/>
          <w:szCs w:val="28"/>
        </w:rPr>
        <w:t xml:space="preserve"> architecture’s machine code instructions. </w:t>
      </w:r>
      <w:r w:rsidR="003C397A">
        <w:rPr>
          <w:sz w:val="28"/>
          <w:szCs w:val="28"/>
        </w:rPr>
        <w:t>Y</w:t>
      </w:r>
      <w:r w:rsidR="00651723">
        <w:rPr>
          <w:sz w:val="28"/>
          <w:szCs w:val="28"/>
        </w:rPr>
        <w:t xml:space="preserve">ou will be </w:t>
      </w:r>
      <w:r w:rsidR="003C397A">
        <w:rPr>
          <w:sz w:val="28"/>
          <w:szCs w:val="28"/>
        </w:rPr>
        <w:t>using</w:t>
      </w:r>
      <w:r w:rsidR="00651723">
        <w:rPr>
          <w:sz w:val="28"/>
          <w:szCs w:val="28"/>
        </w:rPr>
        <w:t xml:space="preserve"> x86 assembly language</w:t>
      </w:r>
      <w:r w:rsidR="003C397A">
        <w:rPr>
          <w:sz w:val="28"/>
          <w:szCs w:val="28"/>
        </w:rPr>
        <w:t xml:space="preserve"> in the simulator</w:t>
      </w:r>
      <w:r w:rsidR="00651723">
        <w:rPr>
          <w:sz w:val="28"/>
          <w:szCs w:val="28"/>
        </w:rPr>
        <w:t xml:space="preserve">. </w:t>
      </w:r>
    </w:p>
    <w:p w14:paraId="18E88157" w14:textId="2AB6AF36" w:rsidR="00651723" w:rsidRDefault="00651723" w:rsidP="00872FA2">
      <w:pPr>
        <w:pStyle w:val="NoSpacing"/>
        <w:rPr>
          <w:sz w:val="28"/>
          <w:szCs w:val="28"/>
        </w:rPr>
      </w:pPr>
    </w:p>
    <w:p w14:paraId="1C7E85D4" w14:textId="1234D38C" w:rsidR="00E85EBA" w:rsidRDefault="00651723" w:rsidP="00872FA2">
      <w:pPr>
        <w:pStyle w:val="NoSpacing"/>
        <w:rPr>
          <w:sz w:val="28"/>
          <w:szCs w:val="28"/>
        </w:rPr>
      </w:pPr>
      <w:r>
        <w:rPr>
          <w:sz w:val="28"/>
          <w:szCs w:val="28"/>
        </w:rPr>
        <w:t>In x86 there are two main types of syntax: Intel and AT&amp;T. In class you will learn the Intel syntax</w:t>
      </w:r>
      <w:r w:rsidR="004A2C58" w:rsidRPr="00AD4013">
        <w:rPr>
          <w:sz w:val="28"/>
          <w:szCs w:val="28"/>
          <w:vertAlign w:val="superscript"/>
        </w:rPr>
        <w:t>5</w:t>
      </w:r>
      <w:r>
        <w:rPr>
          <w:sz w:val="28"/>
          <w:szCs w:val="28"/>
        </w:rPr>
        <w:t>.</w:t>
      </w:r>
      <w:r w:rsidR="00E96AF3">
        <w:rPr>
          <w:sz w:val="28"/>
          <w:szCs w:val="28"/>
        </w:rPr>
        <w:br/>
      </w:r>
    </w:p>
    <w:p w14:paraId="4FE92D80" w14:textId="77777777" w:rsidR="0082453C" w:rsidRDefault="0082453C" w:rsidP="00872FA2">
      <w:pPr>
        <w:pStyle w:val="NoSpacing"/>
        <w:rPr>
          <w:sz w:val="28"/>
          <w:szCs w:val="28"/>
        </w:rPr>
      </w:pPr>
    </w:p>
    <w:p w14:paraId="319B5B4C" w14:textId="77777777" w:rsidR="00373D7C" w:rsidRDefault="00373D7C" w:rsidP="00373D7C">
      <w:pPr>
        <w:pStyle w:val="Heading1"/>
      </w:pPr>
      <w:r>
        <w:lastRenderedPageBreak/>
        <w:t>Datapath builder</w:t>
      </w:r>
    </w:p>
    <w:p w14:paraId="300A2E07" w14:textId="1C21E4A7" w:rsidR="00B675D5" w:rsidRDefault="00B675D5" w:rsidP="00B675D5">
      <w:pPr>
        <w:rPr>
          <w:szCs w:val="28"/>
        </w:rPr>
      </w:pPr>
      <w:r>
        <w:rPr>
          <w:szCs w:val="28"/>
        </w:rPr>
        <w:t xml:space="preserve">The datapath builder is a place where you can create your own datapath. The simulator abstracts some of the structures so you do not have to worry about </w:t>
      </w:r>
      <w:r w:rsidR="00A2719C">
        <w:rPr>
          <w:szCs w:val="28"/>
        </w:rPr>
        <w:t xml:space="preserve">the details inside </w:t>
      </w:r>
      <w:r w:rsidR="000E0BA5">
        <w:rPr>
          <w:szCs w:val="28"/>
        </w:rPr>
        <w:t>these structures</w:t>
      </w:r>
      <w:r>
        <w:rPr>
          <w:szCs w:val="28"/>
        </w:rPr>
        <w:t xml:space="preserve">. </w:t>
      </w:r>
    </w:p>
    <w:p w14:paraId="11949DF5" w14:textId="7229956E" w:rsidR="00B675D5" w:rsidRDefault="00B675D5" w:rsidP="00B675D5">
      <w:pPr>
        <w:rPr>
          <w:szCs w:val="28"/>
        </w:rPr>
      </w:pPr>
      <w:r>
        <w:rPr>
          <w:szCs w:val="28"/>
        </w:rPr>
        <w:t>In the datapath you will use structures under “Place a new:” to build the hardware for your processor</w:t>
      </w:r>
      <w:r w:rsidR="00A80EBA">
        <w:rPr>
          <w:szCs w:val="28"/>
        </w:rPr>
        <w:t xml:space="preserve"> (new to </w:t>
      </w:r>
      <w:proofErr w:type="spellStart"/>
      <w:r w:rsidR="00A80EBA">
        <w:rPr>
          <w:szCs w:val="28"/>
        </w:rPr>
        <w:t>datapaths</w:t>
      </w:r>
      <w:proofErr w:type="spellEnd"/>
      <w:r w:rsidR="00A80EBA">
        <w:rPr>
          <w:szCs w:val="28"/>
        </w:rPr>
        <w:t>? See footnote 6.)</w:t>
      </w:r>
      <w:r>
        <w:rPr>
          <w:szCs w:val="28"/>
        </w:rPr>
        <w:t>.</w:t>
      </w:r>
    </w:p>
    <w:p w14:paraId="0D7C8A90" w14:textId="77777777" w:rsidR="00B675D5" w:rsidRDefault="00B675D5" w:rsidP="00B675D5">
      <w:pPr>
        <w:rPr>
          <w:szCs w:val="28"/>
        </w:rPr>
      </w:pPr>
      <w:r w:rsidRPr="00780CD6">
        <w:rPr>
          <w:szCs w:val="28"/>
        </w:rPr>
        <w:t>After building the datapath you can click “Save” to save the</w:t>
      </w:r>
      <w:r>
        <w:rPr>
          <w:szCs w:val="28"/>
        </w:rPr>
        <w:t xml:space="preserve"> datapath to a file. The next time you want to edit the datapath you can boot the simulator and click “choose” next to the datapath in the Boot window. If you also have a control for the datapath be sure to also load the control before you click “processor design”.</w:t>
      </w:r>
    </w:p>
    <w:p w14:paraId="0D9376EB" w14:textId="03A779CF" w:rsidR="004E677F" w:rsidRDefault="00B675D5" w:rsidP="004E677F">
      <w:pPr>
        <w:rPr>
          <w:szCs w:val="28"/>
        </w:rPr>
      </w:pPr>
      <w:r>
        <w:rPr>
          <w:szCs w:val="28"/>
        </w:rPr>
        <w:t xml:space="preserve">After you are done building a circuit you can click verify to make sure you hooked everything up properly. If you see red that means that you have some errors. If you accidentally added some busses (a common mistake) you can click them until they are the only components that are </w:t>
      </w:r>
      <w:r w:rsidR="002E6B9F">
        <w:rPr>
          <w:szCs w:val="28"/>
        </w:rPr>
        <w:t>red,</w:t>
      </w:r>
      <w:r>
        <w:rPr>
          <w:szCs w:val="28"/>
        </w:rPr>
        <w:t xml:space="preserve"> then click “delete” from the menu on the left. </w:t>
      </w:r>
    </w:p>
    <w:p w14:paraId="4AF8B46B" w14:textId="7221CB41" w:rsidR="004E677F" w:rsidRPr="004E677F" w:rsidRDefault="004E677F" w:rsidP="004E677F">
      <w:pPr>
        <w:pStyle w:val="NoSpacing"/>
        <w:rPr>
          <w:sz w:val="28"/>
          <w:szCs w:val="28"/>
        </w:rPr>
      </w:pPr>
      <w:r w:rsidRPr="004E677F">
        <w:rPr>
          <w:sz w:val="28"/>
          <w:szCs w:val="28"/>
        </w:rPr>
        <w:t>For</w:t>
      </w:r>
      <w:r>
        <w:rPr>
          <w:sz w:val="28"/>
          <w:szCs w:val="28"/>
        </w:rPr>
        <w:t xml:space="preserve"> many structures you can change the name, value, size, bits, and more by right clicking the structure you want to change.</w:t>
      </w:r>
    </w:p>
    <w:p w14:paraId="3B54AF15" w14:textId="4C634EC2" w:rsidR="00754750" w:rsidRDefault="006534E9" w:rsidP="00754750">
      <w:pPr>
        <w:rPr>
          <w:szCs w:val="28"/>
        </w:rPr>
      </w:pPr>
      <w:r>
        <w:rPr>
          <w:szCs w:val="28"/>
        </w:rPr>
        <w:t xml:space="preserve">If you have no errors after </w:t>
      </w:r>
      <w:r w:rsidR="004A0E07">
        <w:rPr>
          <w:szCs w:val="28"/>
        </w:rPr>
        <w:t>clicking</w:t>
      </w:r>
      <w:r>
        <w:rPr>
          <w:szCs w:val="28"/>
        </w:rPr>
        <w:t xml:space="preserve"> </w:t>
      </w:r>
      <w:r w:rsidR="00575189">
        <w:rPr>
          <w:szCs w:val="28"/>
        </w:rPr>
        <w:t>“</w:t>
      </w:r>
      <w:r>
        <w:rPr>
          <w:szCs w:val="28"/>
        </w:rPr>
        <w:t>verify</w:t>
      </w:r>
      <w:r w:rsidR="00575189">
        <w:rPr>
          <w:szCs w:val="28"/>
        </w:rPr>
        <w:t>”</w:t>
      </w:r>
      <w:r w:rsidR="00DD3760">
        <w:rPr>
          <w:szCs w:val="28"/>
        </w:rPr>
        <w:t xml:space="preserve"> </w:t>
      </w:r>
      <w:r w:rsidR="00877224" w:rsidRPr="00DD3760">
        <w:rPr>
          <w:b/>
          <w:szCs w:val="28"/>
        </w:rPr>
        <w:t>save your file</w:t>
      </w:r>
      <w:r w:rsidR="00877224">
        <w:rPr>
          <w:szCs w:val="28"/>
        </w:rPr>
        <w:t xml:space="preserve">. </w:t>
      </w:r>
      <w:r w:rsidR="00C4477B">
        <w:rPr>
          <w:szCs w:val="28"/>
        </w:rPr>
        <w:t xml:space="preserve">We recommend </w:t>
      </w:r>
      <w:r w:rsidR="009E5708">
        <w:rPr>
          <w:szCs w:val="28"/>
        </w:rPr>
        <w:t xml:space="preserve">placing datapath in the filename. This is because your need to differentiate between this file and your control. If you overwrite your datapath it is </w:t>
      </w:r>
      <w:r w:rsidR="009E5708" w:rsidRPr="00780CD6">
        <w:rPr>
          <w:b/>
          <w:szCs w:val="28"/>
        </w:rPr>
        <w:t>gone</w:t>
      </w:r>
      <w:r w:rsidR="006E155C">
        <w:rPr>
          <w:szCs w:val="28"/>
        </w:rPr>
        <w:t>.</w:t>
      </w:r>
      <w:r w:rsidR="009E5708">
        <w:rPr>
          <w:szCs w:val="28"/>
        </w:rPr>
        <w:t xml:space="preserve"> </w:t>
      </w:r>
      <w:r w:rsidR="00877224">
        <w:rPr>
          <w:szCs w:val="28"/>
        </w:rPr>
        <w:t xml:space="preserve">Next, </w:t>
      </w:r>
      <w:r>
        <w:rPr>
          <w:szCs w:val="28"/>
        </w:rPr>
        <w:t>click “Simulate” to begin your simulation.</w:t>
      </w:r>
      <w:r w:rsidR="003F3008">
        <w:rPr>
          <w:szCs w:val="28"/>
        </w:rPr>
        <w:t xml:space="preserve"> After you click </w:t>
      </w:r>
      <w:r w:rsidR="003010EA">
        <w:rPr>
          <w:szCs w:val="28"/>
        </w:rPr>
        <w:t>“S</w:t>
      </w:r>
      <w:r w:rsidR="003F3008">
        <w:rPr>
          <w:szCs w:val="28"/>
        </w:rPr>
        <w:t>imulate</w:t>
      </w:r>
      <w:r w:rsidR="003010EA">
        <w:rPr>
          <w:szCs w:val="28"/>
        </w:rPr>
        <w:t>”</w:t>
      </w:r>
      <w:r w:rsidR="003F3008">
        <w:rPr>
          <w:szCs w:val="28"/>
        </w:rPr>
        <w:t xml:space="preserve"> you can run your simulation by clicking “Play” or “Step”.</w:t>
      </w:r>
    </w:p>
    <w:p w14:paraId="3FAB697C" w14:textId="77777777" w:rsidR="001A65DE" w:rsidRDefault="00200066" w:rsidP="00686718">
      <w:pPr>
        <w:rPr>
          <w:szCs w:val="28"/>
        </w:rPr>
      </w:pPr>
      <w:r>
        <w:rPr>
          <w:szCs w:val="28"/>
        </w:rPr>
        <w:t xml:space="preserve">If you want to learn about the different </w:t>
      </w:r>
      <w:r w:rsidR="00CD7861">
        <w:rPr>
          <w:szCs w:val="28"/>
        </w:rPr>
        <w:t>structures,</w:t>
      </w:r>
      <w:r>
        <w:rPr>
          <w:szCs w:val="28"/>
        </w:rPr>
        <w:t xml:space="preserve"> see List of </w:t>
      </w:r>
      <w:r w:rsidR="008252D9">
        <w:rPr>
          <w:szCs w:val="28"/>
        </w:rPr>
        <w:t>Datapath Structures</w:t>
      </w:r>
      <w:r w:rsidR="00417248">
        <w:rPr>
          <w:szCs w:val="28"/>
        </w:rPr>
        <w:t xml:space="preserve"> and Explanation of Combinational Circuits.</w:t>
      </w:r>
    </w:p>
    <w:p w14:paraId="6FBA0CFA" w14:textId="77777777" w:rsidR="00E9475F" w:rsidRPr="00E9475F" w:rsidRDefault="00E9475F" w:rsidP="00E9475F">
      <w:pPr>
        <w:pStyle w:val="NoSpacing"/>
      </w:pPr>
    </w:p>
    <w:p w14:paraId="0183D794" w14:textId="77777777" w:rsidR="001A65DE" w:rsidRPr="001A65DE" w:rsidRDefault="001A65DE" w:rsidP="001A65DE">
      <w:pPr>
        <w:pStyle w:val="Heading1"/>
      </w:pPr>
      <w:r>
        <w:lastRenderedPageBreak/>
        <w:t>Control Builder</w:t>
      </w:r>
    </w:p>
    <w:p w14:paraId="2EE00953" w14:textId="3FE03485" w:rsidR="00D10C71" w:rsidRPr="00D10C71" w:rsidRDefault="0073348A" w:rsidP="00D10C71">
      <w:pPr>
        <w:rPr>
          <w:szCs w:val="28"/>
        </w:rPr>
      </w:pPr>
      <w:r w:rsidRPr="004D6FF9">
        <w:rPr>
          <w:szCs w:val="28"/>
        </w:rPr>
        <w:t>The control builder is a</w:t>
      </w:r>
      <w:r>
        <w:rPr>
          <w:szCs w:val="28"/>
        </w:rPr>
        <w:t xml:space="preserve"> component</w:t>
      </w:r>
      <w:r w:rsidRPr="004D6FF9">
        <w:rPr>
          <w:szCs w:val="28"/>
        </w:rPr>
        <w:t xml:space="preserve"> where you create a finite state machine that dictates how your datapath runs. Within the control builder you can set states to execute a specific instruction based how you set conditional structures from your datapath. You can</w:t>
      </w:r>
      <w:r>
        <w:rPr>
          <w:szCs w:val="28"/>
        </w:rPr>
        <w:t xml:space="preserve"> create paths, instructions, states, save and load controls, verify, set conditions for instructions, and more.</w:t>
      </w:r>
    </w:p>
    <w:p w14:paraId="1FD5B72C" w14:textId="77777777" w:rsidR="00D10C71" w:rsidRPr="00D10C71" w:rsidRDefault="00D10C71" w:rsidP="00D10C71">
      <w:pPr>
        <w:pStyle w:val="NoSpacing"/>
      </w:pPr>
    </w:p>
    <w:p w14:paraId="45F1F4E4" w14:textId="76E889E0" w:rsidR="00194E14" w:rsidRPr="00194E14" w:rsidRDefault="00194E14" w:rsidP="00194E14">
      <w:pPr>
        <w:pStyle w:val="NoSpacing"/>
        <w:rPr>
          <w:sz w:val="28"/>
          <w:szCs w:val="28"/>
        </w:rPr>
      </w:pPr>
      <w:r w:rsidRPr="00194E14">
        <w:rPr>
          <w:sz w:val="28"/>
          <w:szCs w:val="28"/>
        </w:rPr>
        <w:t>The control builder sets when datapath structures should be clocked during the simulation.</w:t>
      </w:r>
    </w:p>
    <w:p w14:paraId="4E4B985A" w14:textId="2606EC9E" w:rsidR="00373D7C" w:rsidRDefault="0073348A" w:rsidP="00686718">
      <w:pPr>
        <w:rPr>
          <w:szCs w:val="28"/>
        </w:rPr>
      </w:pPr>
      <w:r>
        <w:rPr>
          <w:szCs w:val="28"/>
        </w:rPr>
        <w:t xml:space="preserve"> </w:t>
      </w:r>
      <w:r w:rsidR="00B020E7">
        <w:rPr>
          <w:szCs w:val="28"/>
        </w:rPr>
        <w:t>This will be covered in more depth in class.</w:t>
      </w:r>
    </w:p>
    <w:p w14:paraId="72B02D35" w14:textId="77777777" w:rsidR="000E58F7" w:rsidRPr="000E58F7" w:rsidRDefault="000E58F7" w:rsidP="000E58F7">
      <w:pPr>
        <w:pStyle w:val="NoSpacing"/>
      </w:pPr>
    </w:p>
    <w:p w14:paraId="3DDE57C0" w14:textId="65971025" w:rsidR="001E6285" w:rsidRPr="0035293F" w:rsidRDefault="00874D0C" w:rsidP="0035293F">
      <w:pPr>
        <w:pStyle w:val="Heading1"/>
      </w:pPr>
      <w:r>
        <w:t>Known Issues</w:t>
      </w:r>
    </w:p>
    <w:p w14:paraId="10E8DBD5" w14:textId="1EA04CD3" w:rsidR="00A305A7" w:rsidRPr="00A305A7" w:rsidRDefault="00A305A7" w:rsidP="00A305A7">
      <w:pPr>
        <w:pStyle w:val="NoSpacing"/>
        <w:numPr>
          <w:ilvl w:val="0"/>
          <w:numId w:val="30"/>
        </w:numPr>
        <w:rPr>
          <w:sz w:val="28"/>
          <w:szCs w:val="28"/>
        </w:rPr>
      </w:pPr>
      <w:r>
        <w:rPr>
          <w:sz w:val="28"/>
          <w:szCs w:val="28"/>
        </w:rPr>
        <w:t xml:space="preserve">If you have a </w:t>
      </w:r>
      <w:r w:rsidR="00EC0637">
        <w:rPr>
          <w:sz w:val="28"/>
          <w:szCs w:val="28"/>
        </w:rPr>
        <w:t>high-resolution</w:t>
      </w:r>
      <w:r>
        <w:rPr>
          <w:sz w:val="28"/>
          <w:szCs w:val="28"/>
        </w:rPr>
        <w:t xml:space="preserve"> screen- drop your resolution to 1920 x 1080</w:t>
      </w:r>
    </w:p>
    <w:p w14:paraId="3329205D" w14:textId="61DE4BAF" w:rsidR="009F50A1" w:rsidRDefault="009F50A1" w:rsidP="00855F58">
      <w:pPr>
        <w:pStyle w:val="NoSpacing"/>
        <w:numPr>
          <w:ilvl w:val="0"/>
          <w:numId w:val="30"/>
        </w:numPr>
        <w:rPr>
          <w:sz w:val="28"/>
          <w:szCs w:val="28"/>
        </w:rPr>
      </w:pPr>
      <w:r>
        <w:rPr>
          <w:sz w:val="28"/>
          <w:szCs w:val="28"/>
        </w:rPr>
        <w:t xml:space="preserve">Some windows do not scale when resized like Floppy A (AKA </w:t>
      </w:r>
      <w:r w:rsidR="00E67622">
        <w:rPr>
          <w:sz w:val="28"/>
          <w:szCs w:val="28"/>
        </w:rPr>
        <w:t>the</w:t>
      </w:r>
      <w:r>
        <w:rPr>
          <w:sz w:val="28"/>
          <w:szCs w:val="28"/>
        </w:rPr>
        <w:t xml:space="preserve"> Screen), the boot window, and many of the top menu windows.</w:t>
      </w:r>
    </w:p>
    <w:p w14:paraId="600B485E" w14:textId="2F3B0717" w:rsidR="009931F2" w:rsidRDefault="009931F2" w:rsidP="00855F58">
      <w:pPr>
        <w:pStyle w:val="NoSpacing"/>
        <w:numPr>
          <w:ilvl w:val="0"/>
          <w:numId w:val="30"/>
        </w:numPr>
        <w:rPr>
          <w:sz w:val="28"/>
          <w:szCs w:val="28"/>
        </w:rPr>
      </w:pPr>
      <w:r>
        <w:rPr>
          <w:sz w:val="28"/>
          <w:szCs w:val="28"/>
        </w:rPr>
        <w:t>In the datapath builder do not place labels near buses.</w:t>
      </w:r>
    </w:p>
    <w:p w14:paraId="068BBF39" w14:textId="31C9612D" w:rsidR="009931F2" w:rsidRDefault="009931F2" w:rsidP="00855F58">
      <w:pPr>
        <w:pStyle w:val="NoSpacing"/>
        <w:numPr>
          <w:ilvl w:val="0"/>
          <w:numId w:val="30"/>
        </w:numPr>
        <w:rPr>
          <w:sz w:val="28"/>
          <w:szCs w:val="28"/>
        </w:rPr>
      </w:pPr>
      <w:r>
        <w:rPr>
          <w:sz w:val="28"/>
          <w:szCs w:val="28"/>
        </w:rPr>
        <w:t>In the datapath builder constants are changed by name not value. And click enter not update to change the value.</w:t>
      </w:r>
    </w:p>
    <w:p w14:paraId="15A1C7DA" w14:textId="054DAAAE" w:rsidR="009931F2" w:rsidRDefault="005E5041" w:rsidP="00855F58">
      <w:pPr>
        <w:pStyle w:val="NoSpacing"/>
        <w:numPr>
          <w:ilvl w:val="0"/>
          <w:numId w:val="30"/>
        </w:numPr>
        <w:rPr>
          <w:sz w:val="28"/>
          <w:szCs w:val="28"/>
        </w:rPr>
      </w:pPr>
      <w:r>
        <w:rPr>
          <w:sz w:val="28"/>
          <w:szCs w:val="28"/>
        </w:rPr>
        <w:t>Do not use duplicate.</w:t>
      </w:r>
    </w:p>
    <w:p w14:paraId="0F9990DB" w14:textId="3D86245D" w:rsidR="005E5041" w:rsidRDefault="00186065" w:rsidP="00855F58">
      <w:pPr>
        <w:pStyle w:val="NoSpacing"/>
        <w:numPr>
          <w:ilvl w:val="0"/>
          <w:numId w:val="30"/>
        </w:numPr>
        <w:rPr>
          <w:sz w:val="28"/>
          <w:szCs w:val="28"/>
        </w:rPr>
      </w:pPr>
      <w:r>
        <w:rPr>
          <w:sz w:val="28"/>
          <w:szCs w:val="28"/>
        </w:rPr>
        <w:t>Memory is indexed by hex values not decimal values</w:t>
      </w:r>
      <w:r w:rsidR="00544290">
        <w:rPr>
          <w:sz w:val="28"/>
          <w:szCs w:val="28"/>
        </w:rPr>
        <w:t>.</w:t>
      </w:r>
    </w:p>
    <w:p w14:paraId="5E2DD588" w14:textId="734656A8" w:rsidR="00544290" w:rsidRDefault="00544290" w:rsidP="00855F58">
      <w:pPr>
        <w:pStyle w:val="NoSpacing"/>
        <w:numPr>
          <w:ilvl w:val="0"/>
          <w:numId w:val="30"/>
        </w:numPr>
        <w:rPr>
          <w:sz w:val="28"/>
          <w:szCs w:val="28"/>
        </w:rPr>
      </w:pPr>
      <w:r>
        <w:rPr>
          <w:sz w:val="28"/>
          <w:szCs w:val="28"/>
        </w:rPr>
        <w:t>To see what value is stored</w:t>
      </w:r>
      <w:r w:rsidR="00A36D70">
        <w:rPr>
          <w:sz w:val="28"/>
          <w:szCs w:val="28"/>
        </w:rPr>
        <w:t xml:space="preserve"> in memory, first change the index value then click enter.</w:t>
      </w:r>
    </w:p>
    <w:p w14:paraId="3177491C" w14:textId="4415BBC2" w:rsidR="00544290" w:rsidRDefault="00544290" w:rsidP="00855F58">
      <w:pPr>
        <w:pStyle w:val="NoSpacing"/>
        <w:numPr>
          <w:ilvl w:val="0"/>
          <w:numId w:val="30"/>
        </w:numPr>
        <w:rPr>
          <w:sz w:val="28"/>
          <w:szCs w:val="28"/>
        </w:rPr>
      </w:pPr>
      <w:r>
        <w:rPr>
          <w:sz w:val="28"/>
          <w:szCs w:val="28"/>
        </w:rPr>
        <w:t>Do not use module, it does not let you drop it.</w:t>
      </w:r>
    </w:p>
    <w:p w14:paraId="10D0DCAB" w14:textId="310C9B74" w:rsidR="004122E1" w:rsidRDefault="004122E1" w:rsidP="00855F58">
      <w:pPr>
        <w:pStyle w:val="NoSpacing"/>
        <w:numPr>
          <w:ilvl w:val="0"/>
          <w:numId w:val="30"/>
        </w:numPr>
        <w:rPr>
          <w:sz w:val="28"/>
          <w:szCs w:val="28"/>
        </w:rPr>
      </w:pPr>
      <w:r>
        <w:rPr>
          <w:sz w:val="28"/>
          <w:szCs w:val="28"/>
        </w:rPr>
        <w:t>Once you place a bus, do not extend it by the tip of the arrow.</w:t>
      </w:r>
    </w:p>
    <w:p w14:paraId="5B35274F" w14:textId="77777777" w:rsidR="001F31E3" w:rsidRPr="001F31E3" w:rsidRDefault="004122E1" w:rsidP="003106FF">
      <w:pPr>
        <w:pStyle w:val="NoSpacing"/>
        <w:numPr>
          <w:ilvl w:val="0"/>
          <w:numId w:val="30"/>
        </w:numPr>
        <w:rPr>
          <w:sz w:val="28"/>
          <w:szCs w:val="28"/>
        </w:rPr>
      </w:pPr>
      <w:r>
        <w:rPr>
          <w:sz w:val="28"/>
          <w:szCs w:val="28"/>
        </w:rPr>
        <w:t xml:space="preserve">When joining two structures with buses, make sure the bus to the destination is within the bounds on the structure. Just because the structure is red it does not </w:t>
      </w:r>
      <w:r w:rsidRPr="001F31E3">
        <w:rPr>
          <w:sz w:val="28"/>
          <w:szCs w:val="28"/>
        </w:rPr>
        <w:t>mean it is connected properly.</w:t>
      </w:r>
    </w:p>
    <w:p w14:paraId="0083064F" w14:textId="08AB07E1" w:rsidR="00AF7EEE" w:rsidRPr="00EA27B3" w:rsidRDefault="001E6285" w:rsidP="00AF7EEE">
      <w:pPr>
        <w:pStyle w:val="NoSpacing"/>
        <w:numPr>
          <w:ilvl w:val="0"/>
          <w:numId w:val="30"/>
        </w:numPr>
        <w:rPr>
          <w:sz w:val="28"/>
          <w:szCs w:val="28"/>
        </w:rPr>
      </w:pPr>
      <w:r w:rsidRPr="001F31E3">
        <w:rPr>
          <w:sz w:val="28"/>
          <w:szCs w:val="28"/>
        </w:rPr>
        <w:t>Do not click the motherboard without first clicking boot floppy a or the windows will not be redrawn properly</w:t>
      </w:r>
      <w:r w:rsidR="003106FF" w:rsidRPr="001F31E3">
        <w:rPr>
          <w:sz w:val="28"/>
          <w:szCs w:val="28"/>
        </w:rPr>
        <w:t xml:space="preserve"> </w:t>
      </w:r>
    </w:p>
    <w:p w14:paraId="53DF56BE" w14:textId="2247A61E" w:rsidR="00200066" w:rsidRDefault="00AF7EEE" w:rsidP="00AF7EEE">
      <w:pPr>
        <w:pStyle w:val="Heading1"/>
      </w:pPr>
      <w:r>
        <w:lastRenderedPageBreak/>
        <w:t>Fun fact</w:t>
      </w:r>
      <w:r w:rsidR="00052498">
        <w:t>s</w:t>
      </w:r>
    </w:p>
    <w:p w14:paraId="1E869DFD" w14:textId="31BC8F36" w:rsidR="00AF7EEE" w:rsidRDefault="00482CFE" w:rsidP="00AF7EEE">
      <w:r>
        <w:t>The motherboard image under all the windows</w:t>
      </w:r>
      <w:r w:rsidR="001E6285">
        <w:t xml:space="preserve"> is interactive. </w:t>
      </w:r>
      <w:r w:rsidR="00115023">
        <w:t>After you boot Floppy A or processor design</w:t>
      </w:r>
      <w:r w:rsidR="00294B77">
        <w:t xml:space="preserve"> minimize your current window</w:t>
      </w:r>
      <w:r w:rsidR="00115023">
        <w:t xml:space="preserve">. </w:t>
      </w:r>
      <w:r w:rsidR="001E6285">
        <w:t>Some</w:t>
      </w:r>
      <w:r w:rsidR="00294B77">
        <w:t xml:space="preserve"> clickable components</w:t>
      </w:r>
      <w:r w:rsidR="001E6285">
        <w:t xml:space="preserve"> will open windows to their designated simulator areas. For example,</w:t>
      </w:r>
      <w:r w:rsidR="00E85E94">
        <w:t xml:space="preserve"> video</w:t>
      </w:r>
      <w:r w:rsidR="001E6285">
        <w:t xml:space="preserve"> will bring up a </w:t>
      </w:r>
      <w:r w:rsidR="00E85E94">
        <w:t>window displaying the screen.</w:t>
      </w:r>
    </w:p>
    <w:p w14:paraId="29CEDAF1" w14:textId="073B681C" w:rsidR="00052498" w:rsidRPr="00052498" w:rsidRDefault="00052498" w:rsidP="00052498">
      <w:pPr>
        <w:pStyle w:val="NoSpacing"/>
        <w:rPr>
          <w:sz w:val="28"/>
          <w:szCs w:val="28"/>
        </w:rPr>
      </w:pPr>
      <w:r w:rsidRPr="00052498">
        <w:rPr>
          <w:sz w:val="28"/>
          <w:szCs w:val="28"/>
        </w:rPr>
        <w:t>In the datapath</w:t>
      </w:r>
      <w:r>
        <w:rPr>
          <w:sz w:val="28"/>
          <w:szCs w:val="28"/>
        </w:rPr>
        <w:t>,</w:t>
      </w:r>
      <w:r w:rsidRPr="00052498">
        <w:rPr>
          <w:sz w:val="28"/>
          <w:szCs w:val="28"/>
        </w:rPr>
        <w:t xml:space="preserve"> clicking “b” on your keyboard is a shortcut to clicking the “bus” button.</w:t>
      </w:r>
    </w:p>
    <w:p w14:paraId="21F60F32" w14:textId="77777777" w:rsidR="002F21A9" w:rsidRPr="002F21A9" w:rsidRDefault="002F21A9" w:rsidP="002F21A9">
      <w:pPr>
        <w:pStyle w:val="NoSpacing"/>
      </w:pPr>
    </w:p>
    <w:p w14:paraId="3A0F9EF3" w14:textId="178119C9" w:rsidR="007E577D" w:rsidRDefault="00300526" w:rsidP="00200066">
      <w:pPr>
        <w:pStyle w:val="Heading1"/>
      </w:pPr>
      <w:r>
        <w:t xml:space="preserve">common </w:t>
      </w:r>
      <w:r w:rsidR="002E107C">
        <w:t>DATAPATH STRUCTURES</w:t>
      </w:r>
    </w:p>
    <w:p w14:paraId="77871BB3" w14:textId="65AAADC1" w:rsidR="006B495B" w:rsidRPr="004E6080" w:rsidRDefault="00200066" w:rsidP="004E6080">
      <w:pPr>
        <w:jc w:val="left"/>
        <w:rPr>
          <w:szCs w:val="28"/>
        </w:rPr>
      </w:pPr>
      <w:r w:rsidRPr="008C04AB">
        <w:rPr>
          <w:b/>
          <w:szCs w:val="28"/>
        </w:rPr>
        <w:t>Bus</w:t>
      </w:r>
      <w:r>
        <w:rPr>
          <w:szCs w:val="28"/>
        </w:rPr>
        <w:t>: A wire that connects two or more structures together</w:t>
      </w:r>
      <w:r>
        <w:rPr>
          <w:szCs w:val="28"/>
        </w:rPr>
        <w:br/>
      </w:r>
      <w:r w:rsidRPr="008C04AB">
        <w:rPr>
          <w:b/>
          <w:szCs w:val="28"/>
        </w:rPr>
        <w:t>Joiner</w:t>
      </w:r>
      <w:r>
        <w:rPr>
          <w:szCs w:val="28"/>
        </w:rPr>
        <w:t>:</w:t>
      </w:r>
      <w:r w:rsidR="008C04AB">
        <w:rPr>
          <w:szCs w:val="28"/>
        </w:rPr>
        <w:t xml:space="preserve"> will join bits from incoming wires onto one wire</w:t>
      </w:r>
      <w:r>
        <w:rPr>
          <w:szCs w:val="28"/>
        </w:rPr>
        <w:br/>
      </w:r>
      <w:r w:rsidRPr="008C04AB">
        <w:rPr>
          <w:b/>
          <w:szCs w:val="28"/>
        </w:rPr>
        <w:t>Splitter</w:t>
      </w:r>
      <w:r>
        <w:rPr>
          <w:szCs w:val="28"/>
        </w:rPr>
        <w:t>:</w:t>
      </w:r>
      <w:r w:rsidR="008C04AB">
        <w:rPr>
          <w:szCs w:val="28"/>
        </w:rPr>
        <w:t xml:space="preserve"> will split incoming wire into wires with split bits</w:t>
      </w:r>
      <w:r>
        <w:rPr>
          <w:szCs w:val="28"/>
        </w:rPr>
        <w:br/>
      </w:r>
      <w:r w:rsidRPr="008C04AB">
        <w:rPr>
          <w:b/>
          <w:szCs w:val="28"/>
        </w:rPr>
        <w:t>Register</w:t>
      </w:r>
      <w:r>
        <w:rPr>
          <w:szCs w:val="28"/>
        </w:rPr>
        <w:t>:</w:t>
      </w:r>
      <w:r w:rsidR="008C04AB">
        <w:rPr>
          <w:szCs w:val="28"/>
        </w:rPr>
        <w:t xml:space="preserve"> Structures that hold values</w:t>
      </w:r>
      <w:r w:rsidR="001051E9">
        <w:rPr>
          <w:szCs w:val="28"/>
        </w:rPr>
        <w:br/>
      </w:r>
      <w:r w:rsidR="001051E9" w:rsidRPr="008C04AB">
        <w:rPr>
          <w:b/>
          <w:szCs w:val="28"/>
        </w:rPr>
        <w:t>Flag</w:t>
      </w:r>
      <w:r w:rsidR="001051E9">
        <w:rPr>
          <w:szCs w:val="28"/>
        </w:rPr>
        <w:t>:</w:t>
      </w:r>
      <w:r w:rsidR="008C04AB">
        <w:rPr>
          <w:szCs w:val="28"/>
        </w:rPr>
        <w:t xml:space="preserve"> Can be set to true or false</w:t>
      </w:r>
      <w:r w:rsidR="004E1CF2">
        <w:rPr>
          <w:szCs w:val="28"/>
        </w:rPr>
        <w:br/>
      </w:r>
      <w:r w:rsidR="004E1CF2" w:rsidRPr="008C04AB">
        <w:rPr>
          <w:b/>
          <w:szCs w:val="28"/>
        </w:rPr>
        <w:t>Memory</w:t>
      </w:r>
      <w:r w:rsidR="004E1CF2">
        <w:rPr>
          <w:szCs w:val="28"/>
        </w:rPr>
        <w:t>:</w:t>
      </w:r>
      <w:r w:rsidR="008C04AB">
        <w:rPr>
          <w:szCs w:val="28"/>
        </w:rPr>
        <w:t xml:space="preserve"> is a structure that provides access to the PC emulator’s memory</w:t>
      </w:r>
      <w:r w:rsidR="004E1CF2">
        <w:rPr>
          <w:szCs w:val="28"/>
        </w:rPr>
        <w:br/>
      </w:r>
      <w:r w:rsidR="004E1CF2" w:rsidRPr="008C04AB">
        <w:rPr>
          <w:b/>
          <w:szCs w:val="28"/>
        </w:rPr>
        <w:t>Multiplexor</w:t>
      </w:r>
      <w:r w:rsidR="004E1CF2">
        <w:rPr>
          <w:szCs w:val="28"/>
        </w:rPr>
        <w:t>:</w:t>
      </w:r>
      <w:r w:rsidR="008C04AB">
        <w:rPr>
          <w:szCs w:val="28"/>
        </w:rPr>
        <w:t xml:space="preserve"> a structure that uses a selector line to choose which of the incoming wires to use as an output</w:t>
      </w:r>
      <w:r w:rsidR="004E1CF2">
        <w:rPr>
          <w:szCs w:val="28"/>
        </w:rPr>
        <w:br/>
      </w:r>
      <w:r w:rsidR="004E1CF2" w:rsidRPr="00504101">
        <w:rPr>
          <w:b/>
          <w:szCs w:val="28"/>
        </w:rPr>
        <w:t>ALU</w:t>
      </w:r>
      <w:r w:rsidR="004E1CF2">
        <w:rPr>
          <w:szCs w:val="28"/>
        </w:rPr>
        <w:t>:</w:t>
      </w:r>
      <w:r w:rsidR="00C77B20">
        <w:rPr>
          <w:szCs w:val="28"/>
        </w:rPr>
        <w:t xml:space="preserve"> Use this structure to perform mathematical</w:t>
      </w:r>
      <w:r w:rsidR="00AF727E">
        <w:rPr>
          <w:szCs w:val="28"/>
        </w:rPr>
        <w:t>/logical</w:t>
      </w:r>
      <w:r w:rsidR="00C77B20">
        <w:rPr>
          <w:szCs w:val="28"/>
        </w:rPr>
        <w:t xml:space="preserve"> operations</w:t>
      </w:r>
      <w:r w:rsidR="004E1CF2">
        <w:rPr>
          <w:szCs w:val="28"/>
        </w:rPr>
        <w:br/>
      </w:r>
      <w:r w:rsidR="004E1CF2" w:rsidRPr="00504101">
        <w:rPr>
          <w:b/>
          <w:szCs w:val="28"/>
        </w:rPr>
        <w:t>Constant</w:t>
      </w:r>
      <w:r w:rsidR="004E1CF2">
        <w:rPr>
          <w:szCs w:val="28"/>
        </w:rPr>
        <w:t>:</w:t>
      </w:r>
      <w:r w:rsidR="00504101">
        <w:rPr>
          <w:szCs w:val="28"/>
        </w:rPr>
        <w:t xml:space="preserve"> holds an value that does not change</w:t>
      </w:r>
      <w:r w:rsidR="004E1CF2">
        <w:rPr>
          <w:szCs w:val="28"/>
        </w:rPr>
        <w:br/>
      </w:r>
      <w:r w:rsidR="004E1CF2" w:rsidRPr="00504101">
        <w:rPr>
          <w:b/>
          <w:szCs w:val="28"/>
        </w:rPr>
        <w:t>Input Pin</w:t>
      </w:r>
      <w:r w:rsidR="004E1CF2">
        <w:rPr>
          <w:szCs w:val="28"/>
        </w:rPr>
        <w:t>:</w:t>
      </w:r>
      <w:r w:rsidR="00B50F37">
        <w:rPr>
          <w:szCs w:val="28"/>
        </w:rPr>
        <w:t xml:space="preserve"> use this structure to pass a hex value into your datapath. Remember to set the number of bits.</w:t>
      </w:r>
      <w:r w:rsidR="004E1CF2">
        <w:rPr>
          <w:szCs w:val="28"/>
        </w:rPr>
        <w:br/>
      </w:r>
      <w:r w:rsidR="004E1CF2" w:rsidRPr="00504101">
        <w:rPr>
          <w:b/>
          <w:szCs w:val="28"/>
        </w:rPr>
        <w:t>Output Pin</w:t>
      </w:r>
      <w:r w:rsidR="004E1CF2">
        <w:rPr>
          <w:szCs w:val="28"/>
        </w:rPr>
        <w:t>:</w:t>
      </w:r>
      <w:r w:rsidR="00B50F37" w:rsidRPr="00B50F37">
        <w:rPr>
          <w:szCs w:val="28"/>
        </w:rPr>
        <w:t xml:space="preserve"> </w:t>
      </w:r>
      <w:r w:rsidR="00B50F37">
        <w:rPr>
          <w:szCs w:val="28"/>
        </w:rPr>
        <w:t>use this structure to capture a hex value from your datapath. Remember to set the number of bits.</w:t>
      </w:r>
      <w:r w:rsidR="004E1CF2">
        <w:rPr>
          <w:szCs w:val="28"/>
        </w:rPr>
        <w:br/>
      </w:r>
      <w:r w:rsidR="004E1CF2" w:rsidRPr="00504101">
        <w:rPr>
          <w:b/>
          <w:szCs w:val="28"/>
        </w:rPr>
        <w:t xml:space="preserve">control </w:t>
      </w:r>
      <w:r w:rsidR="004E1CF2">
        <w:rPr>
          <w:szCs w:val="28"/>
        </w:rPr>
        <w:t>(small c):</w:t>
      </w:r>
      <w:r w:rsidR="00504101">
        <w:rPr>
          <w:szCs w:val="28"/>
        </w:rPr>
        <w:t xml:space="preserve"> structures that can be </w:t>
      </w:r>
      <w:r w:rsidR="00843C21">
        <w:rPr>
          <w:szCs w:val="28"/>
        </w:rPr>
        <w:t>set as conditions in the control builder</w:t>
      </w:r>
      <w:r w:rsidR="00564B90">
        <w:rPr>
          <w:szCs w:val="28"/>
        </w:rPr>
        <w:br/>
      </w:r>
      <w:r w:rsidR="00564B90" w:rsidRPr="00B37AF0">
        <w:rPr>
          <w:b/>
          <w:szCs w:val="28"/>
        </w:rPr>
        <w:t>Module</w:t>
      </w:r>
      <w:r w:rsidR="00564B90">
        <w:rPr>
          <w:szCs w:val="28"/>
        </w:rPr>
        <w:t>:</w:t>
      </w:r>
      <w:r w:rsidR="001A3E25">
        <w:rPr>
          <w:szCs w:val="28"/>
        </w:rPr>
        <w:t xml:space="preserve"> don’t use!</w:t>
      </w:r>
      <w:r w:rsidR="00564B90">
        <w:rPr>
          <w:szCs w:val="28"/>
        </w:rPr>
        <w:br/>
      </w:r>
      <w:r w:rsidR="00564B90" w:rsidRPr="00B37AF0">
        <w:rPr>
          <w:b/>
          <w:szCs w:val="28"/>
        </w:rPr>
        <w:t>Label</w:t>
      </w:r>
      <w:r w:rsidR="00564B90">
        <w:rPr>
          <w:szCs w:val="28"/>
        </w:rPr>
        <w:t>:</w:t>
      </w:r>
      <w:r w:rsidR="00B37AF0">
        <w:rPr>
          <w:szCs w:val="28"/>
        </w:rPr>
        <w:t xml:space="preserve"> a few words that can be placed near another structure to provide information</w:t>
      </w:r>
      <w:r w:rsidR="001A3E25">
        <w:rPr>
          <w:szCs w:val="28"/>
        </w:rPr>
        <w:t xml:space="preserve">. Do not put </w:t>
      </w:r>
      <w:proofErr w:type="gramStart"/>
      <w:r w:rsidR="001A3E25">
        <w:rPr>
          <w:szCs w:val="28"/>
        </w:rPr>
        <w:t>it  directly</w:t>
      </w:r>
      <w:proofErr w:type="gramEnd"/>
      <w:r w:rsidR="001A3E25">
        <w:rPr>
          <w:szCs w:val="28"/>
        </w:rPr>
        <w:t xml:space="preserve"> next to any structure. </w:t>
      </w:r>
    </w:p>
    <w:p w14:paraId="4FD99E09" w14:textId="358435D5" w:rsidR="008322EF" w:rsidRDefault="00EB7515" w:rsidP="008322EF">
      <w:pPr>
        <w:pStyle w:val="Heading1"/>
      </w:pPr>
      <w:r>
        <w:lastRenderedPageBreak/>
        <w:t xml:space="preserve">common </w:t>
      </w:r>
      <w:r w:rsidR="008322EF">
        <w:t>Combination Circuits</w:t>
      </w:r>
    </w:p>
    <w:p w14:paraId="1984ACEB" w14:textId="64E604E0" w:rsidR="00A73436" w:rsidRPr="000A68C7" w:rsidRDefault="008322EF" w:rsidP="000A68C7">
      <w:pPr>
        <w:jc w:val="left"/>
        <w:rPr>
          <w:szCs w:val="28"/>
        </w:rPr>
      </w:pPr>
      <w:r w:rsidRPr="006A1AAA">
        <w:rPr>
          <w:b/>
          <w:szCs w:val="28"/>
        </w:rPr>
        <w:t>Adder</w:t>
      </w:r>
      <w:r>
        <w:rPr>
          <w:szCs w:val="28"/>
        </w:rPr>
        <w:t>:</w:t>
      </w:r>
      <w:r w:rsidR="006B495B">
        <w:rPr>
          <w:szCs w:val="28"/>
        </w:rPr>
        <w:t xml:space="preserve"> </w:t>
      </w:r>
      <w:r w:rsidR="006B451B">
        <w:rPr>
          <w:szCs w:val="28"/>
        </w:rPr>
        <w:t>Adds the two incoming wires and outputs the value to the output bus.</w:t>
      </w:r>
      <w:r>
        <w:rPr>
          <w:szCs w:val="28"/>
        </w:rPr>
        <w:br/>
      </w:r>
      <w:r w:rsidRPr="006A1AAA">
        <w:rPr>
          <w:b/>
          <w:szCs w:val="28"/>
        </w:rPr>
        <w:t>Negate</w:t>
      </w:r>
      <w:r>
        <w:rPr>
          <w:szCs w:val="28"/>
        </w:rPr>
        <w:t>:</w:t>
      </w:r>
      <w:r w:rsidR="006A1AAA">
        <w:rPr>
          <w:szCs w:val="28"/>
        </w:rPr>
        <w:t xml:space="preserve"> </w:t>
      </w:r>
      <w:r w:rsidR="00CB5753">
        <w:rPr>
          <w:szCs w:val="28"/>
        </w:rPr>
        <w:t>will flip the bits of the incoming wire and add 1</w:t>
      </w:r>
      <w:r w:rsidR="003934C4">
        <w:rPr>
          <w:szCs w:val="28"/>
        </w:rPr>
        <w:t xml:space="preserve"> and output the result</w:t>
      </w:r>
      <w:r>
        <w:rPr>
          <w:szCs w:val="28"/>
        </w:rPr>
        <w:br/>
      </w:r>
      <w:r w:rsidRPr="006A1AAA">
        <w:rPr>
          <w:b/>
          <w:szCs w:val="28"/>
        </w:rPr>
        <w:t>Increment</w:t>
      </w:r>
      <w:r>
        <w:rPr>
          <w:szCs w:val="28"/>
        </w:rPr>
        <w:t>:</w:t>
      </w:r>
      <w:r w:rsidR="006A1AAA">
        <w:rPr>
          <w:szCs w:val="28"/>
        </w:rPr>
        <w:t xml:space="preserve"> takes the input bus, adds 1, and outputs the bus</w:t>
      </w:r>
      <w:r>
        <w:rPr>
          <w:szCs w:val="28"/>
        </w:rPr>
        <w:br/>
      </w:r>
      <w:r w:rsidRPr="006A1AAA">
        <w:rPr>
          <w:b/>
          <w:szCs w:val="28"/>
        </w:rPr>
        <w:t>Decrement</w:t>
      </w:r>
      <w:r>
        <w:rPr>
          <w:szCs w:val="28"/>
        </w:rPr>
        <w:t>:</w:t>
      </w:r>
      <w:r w:rsidR="006A1AAA" w:rsidRPr="006A1AAA">
        <w:rPr>
          <w:szCs w:val="28"/>
        </w:rPr>
        <w:t xml:space="preserve"> </w:t>
      </w:r>
      <w:r w:rsidR="006A1AAA">
        <w:rPr>
          <w:szCs w:val="28"/>
        </w:rPr>
        <w:t xml:space="preserve">takes the input bus, </w:t>
      </w:r>
      <w:r w:rsidR="00272418">
        <w:rPr>
          <w:szCs w:val="28"/>
        </w:rPr>
        <w:t>subtracts</w:t>
      </w:r>
      <w:r w:rsidR="006A1AAA">
        <w:rPr>
          <w:szCs w:val="28"/>
        </w:rPr>
        <w:t xml:space="preserve"> 1, and outputs the bus</w:t>
      </w:r>
      <w:r>
        <w:rPr>
          <w:szCs w:val="28"/>
        </w:rPr>
        <w:br/>
      </w:r>
      <w:r w:rsidRPr="000F738E">
        <w:rPr>
          <w:b/>
          <w:szCs w:val="28"/>
        </w:rPr>
        <w:t>And</w:t>
      </w:r>
      <w:r>
        <w:rPr>
          <w:szCs w:val="28"/>
        </w:rPr>
        <w:t>:</w:t>
      </w:r>
      <w:r w:rsidR="000F738E">
        <w:rPr>
          <w:szCs w:val="28"/>
        </w:rPr>
        <w:t xml:space="preserve"> The output will be a bus with 1 if all the inputs are </w:t>
      </w:r>
      <w:r w:rsidR="002D295D">
        <w:rPr>
          <w:szCs w:val="28"/>
        </w:rPr>
        <w:t>1</w:t>
      </w:r>
      <w:r>
        <w:rPr>
          <w:szCs w:val="28"/>
        </w:rPr>
        <w:br/>
      </w:r>
      <w:r w:rsidRPr="000F738E">
        <w:rPr>
          <w:b/>
          <w:szCs w:val="28"/>
        </w:rPr>
        <w:t>Or</w:t>
      </w:r>
      <w:r>
        <w:rPr>
          <w:szCs w:val="28"/>
        </w:rPr>
        <w:t>:</w:t>
      </w:r>
      <w:r w:rsidR="000F738E" w:rsidRPr="000F738E">
        <w:rPr>
          <w:szCs w:val="28"/>
        </w:rPr>
        <w:t xml:space="preserve"> </w:t>
      </w:r>
      <w:r w:rsidR="000F738E">
        <w:rPr>
          <w:szCs w:val="28"/>
        </w:rPr>
        <w:t>The output will be a bus with 1 if one the inputs are 1</w:t>
      </w:r>
      <w:r>
        <w:rPr>
          <w:szCs w:val="28"/>
        </w:rPr>
        <w:br/>
      </w:r>
      <w:proofErr w:type="spellStart"/>
      <w:r w:rsidR="00905715" w:rsidRPr="000F738E">
        <w:rPr>
          <w:b/>
          <w:szCs w:val="28"/>
        </w:rPr>
        <w:t>Nand</w:t>
      </w:r>
      <w:proofErr w:type="spellEnd"/>
      <w:r w:rsidR="00905715">
        <w:rPr>
          <w:szCs w:val="28"/>
        </w:rPr>
        <w:t>:</w:t>
      </w:r>
      <w:r w:rsidR="000F738E">
        <w:rPr>
          <w:szCs w:val="28"/>
        </w:rPr>
        <w:t xml:space="preserve"> The output will be a bus with 1 if all the input wires are not 1.</w:t>
      </w:r>
      <w:r w:rsidR="00905715">
        <w:rPr>
          <w:szCs w:val="28"/>
        </w:rPr>
        <w:br/>
      </w:r>
      <w:r w:rsidR="00905715" w:rsidRPr="000F738E">
        <w:rPr>
          <w:b/>
          <w:szCs w:val="28"/>
        </w:rPr>
        <w:t>Nor</w:t>
      </w:r>
      <w:r w:rsidR="00905715">
        <w:rPr>
          <w:szCs w:val="28"/>
        </w:rPr>
        <w:t>:</w:t>
      </w:r>
      <w:r w:rsidR="00571EC5">
        <w:rPr>
          <w:szCs w:val="28"/>
        </w:rPr>
        <w:t xml:space="preserve"> The output will be a bus with 1 if all the inputs are 1 or if all the inputs are 0</w:t>
      </w:r>
      <w:r w:rsidR="00905715">
        <w:rPr>
          <w:szCs w:val="28"/>
        </w:rPr>
        <w:br/>
      </w:r>
      <w:r w:rsidR="00905715" w:rsidRPr="00231E75">
        <w:rPr>
          <w:b/>
          <w:szCs w:val="28"/>
        </w:rPr>
        <w:t>Not</w:t>
      </w:r>
      <w:r w:rsidR="00905715">
        <w:rPr>
          <w:szCs w:val="28"/>
        </w:rPr>
        <w:t>:</w:t>
      </w:r>
      <w:r w:rsidR="00231E75">
        <w:rPr>
          <w:szCs w:val="28"/>
        </w:rPr>
        <w:t xml:space="preserve"> The output will be the opposite of the incoming wire</w:t>
      </w:r>
      <w:r w:rsidR="00905715">
        <w:rPr>
          <w:szCs w:val="28"/>
        </w:rPr>
        <w:br/>
      </w:r>
      <w:proofErr w:type="spellStart"/>
      <w:r w:rsidR="00905715" w:rsidRPr="000F738E">
        <w:rPr>
          <w:b/>
          <w:szCs w:val="28"/>
        </w:rPr>
        <w:t>Xor</w:t>
      </w:r>
      <w:proofErr w:type="spellEnd"/>
      <w:r w:rsidR="00905715">
        <w:rPr>
          <w:szCs w:val="28"/>
        </w:rPr>
        <w:t>:</w:t>
      </w:r>
      <w:r w:rsidR="00052498">
        <w:rPr>
          <w:szCs w:val="28"/>
        </w:rPr>
        <w:t xml:space="preserve"> The </w:t>
      </w:r>
      <w:r w:rsidR="00EB7515">
        <w:rPr>
          <w:szCs w:val="28"/>
        </w:rPr>
        <w:t>output will be 1 if the input wires are a 0 and 1(and vice versa).</w:t>
      </w:r>
      <w:r w:rsidR="00905715">
        <w:rPr>
          <w:szCs w:val="28"/>
        </w:rPr>
        <w:br/>
      </w:r>
      <w:r w:rsidR="00905715" w:rsidRPr="000F738E">
        <w:rPr>
          <w:b/>
          <w:szCs w:val="28"/>
        </w:rPr>
        <w:t>Equal-to</w:t>
      </w:r>
      <w:r w:rsidR="00905715">
        <w:rPr>
          <w:szCs w:val="28"/>
        </w:rPr>
        <w:t>:</w:t>
      </w:r>
      <w:r w:rsidR="00EB7515">
        <w:rPr>
          <w:szCs w:val="28"/>
        </w:rPr>
        <w:t xml:space="preserve"> will output 1 if the two inputs are equal, 0 if not. </w:t>
      </w:r>
    </w:p>
    <w:p w14:paraId="6BA8BFC6" w14:textId="00274526" w:rsidR="00A73436" w:rsidRDefault="00A73436" w:rsidP="002300E3">
      <w:pPr>
        <w:pStyle w:val="NoSpacing"/>
      </w:pPr>
    </w:p>
    <w:p w14:paraId="7D9460C6" w14:textId="40517EF2" w:rsidR="00A5374F" w:rsidRDefault="00A5374F" w:rsidP="002300E3">
      <w:pPr>
        <w:pStyle w:val="NoSpacing"/>
      </w:pPr>
    </w:p>
    <w:p w14:paraId="117FEB40" w14:textId="7370A7DA" w:rsidR="00A5374F" w:rsidRDefault="00A5374F" w:rsidP="002300E3">
      <w:pPr>
        <w:pStyle w:val="NoSpacing"/>
      </w:pPr>
    </w:p>
    <w:p w14:paraId="43E4397A" w14:textId="257DCAB9" w:rsidR="00A5374F" w:rsidRDefault="00A5374F" w:rsidP="002300E3">
      <w:pPr>
        <w:pStyle w:val="NoSpacing"/>
      </w:pPr>
    </w:p>
    <w:p w14:paraId="65D6E708" w14:textId="006A1738" w:rsidR="00A5374F" w:rsidRDefault="00A5374F" w:rsidP="002300E3">
      <w:pPr>
        <w:pStyle w:val="NoSpacing"/>
      </w:pPr>
    </w:p>
    <w:p w14:paraId="010975BF" w14:textId="0650B907" w:rsidR="00A5374F" w:rsidRDefault="00A5374F" w:rsidP="002300E3">
      <w:pPr>
        <w:pStyle w:val="NoSpacing"/>
      </w:pPr>
    </w:p>
    <w:p w14:paraId="61D6F983" w14:textId="0F2F0ABB" w:rsidR="00DA5B9E" w:rsidRDefault="00DA5B9E" w:rsidP="002300E3">
      <w:pPr>
        <w:pStyle w:val="NoSpacing"/>
      </w:pPr>
    </w:p>
    <w:p w14:paraId="1ABB703E" w14:textId="23CDB8DE" w:rsidR="00DA5B9E" w:rsidRDefault="00DA5B9E" w:rsidP="002300E3">
      <w:pPr>
        <w:pStyle w:val="NoSpacing"/>
      </w:pPr>
    </w:p>
    <w:p w14:paraId="2639D4EC" w14:textId="13AA2506" w:rsidR="00DA5B9E" w:rsidRDefault="00DA5B9E" w:rsidP="002300E3">
      <w:pPr>
        <w:pStyle w:val="NoSpacing"/>
      </w:pPr>
    </w:p>
    <w:p w14:paraId="015B0F01" w14:textId="1D5B5934" w:rsidR="00DA5B9E" w:rsidRDefault="00DA5B9E" w:rsidP="002300E3">
      <w:pPr>
        <w:pStyle w:val="NoSpacing"/>
      </w:pPr>
    </w:p>
    <w:p w14:paraId="5479F070" w14:textId="6509E824" w:rsidR="00DA5B9E" w:rsidRDefault="00DA5B9E" w:rsidP="002300E3">
      <w:pPr>
        <w:pStyle w:val="NoSpacing"/>
      </w:pPr>
    </w:p>
    <w:p w14:paraId="481BA15E" w14:textId="670A6964" w:rsidR="00DA5B9E" w:rsidRDefault="00DA5B9E" w:rsidP="002300E3">
      <w:pPr>
        <w:pStyle w:val="NoSpacing"/>
      </w:pPr>
    </w:p>
    <w:p w14:paraId="1579FDCB" w14:textId="040A0DC5" w:rsidR="00DA5B9E" w:rsidRDefault="00DA5B9E" w:rsidP="002300E3">
      <w:pPr>
        <w:pStyle w:val="NoSpacing"/>
      </w:pPr>
    </w:p>
    <w:p w14:paraId="10BEFAD0" w14:textId="28FBF8E9" w:rsidR="00DA5B9E" w:rsidRDefault="00DA5B9E" w:rsidP="002300E3">
      <w:pPr>
        <w:pStyle w:val="NoSpacing"/>
      </w:pPr>
    </w:p>
    <w:p w14:paraId="6588CD0C" w14:textId="4C2F2D5C" w:rsidR="004E1598" w:rsidRDefault="004E1598" w:rsidP="002300E3">
      <w:pPr>
        <w:pStyle w:val="NoSpacing"/>
      </w:pPr>
    </w:p>
    <w:p w14:paraId="48EC00C2" w14:textId="20E5E041" w:rsidR="004E1598" w:rsidRDefault="004E1598" w:rsidP="002300E3">
      <w:pPr>
        <w:pStyle w:val="NoSpacing"/>
      </w:pPr>
    </w:p>
    <w:p w14:paraId="2DD8E5EC" w14:textId="74F94D12" w:rsidR="004E1598" w:rsidRDefault="004E1598" w:rsidP="002300E3">
      <w:pPr>
        <w:pStyle w:val="NoSpacing"/>
      </w:pPr>
    </w:p>
    <w:p w14:paraId="1B0EB08A" w14:textId="1D97617F" w:rsidR="004E1598" w:rsidRDefault="004E1598" w:rsidP="002300E3">
      <w:pPr>
        <w:pStyle w:val="NoSpacing"/>
      </w:pPr>
    </w:p>
    <w:p w14:paraId="538403ED" w14:textId="0A977D2F" w:rsidR="004E1598" w:rsidRDefault="004E1598" w:rsidP="002300E3">
      <w:pPr>
        <w:pStyle w:val="NoSpacing"/>
      </w:pPr>
    </w:p>
    <w:p w14:paraId="70AA1EA1" w14:textId="77777777" w:rsidR="004E1598" w:rsidRDefault="004E1598" w:rsidP="002300E3">
      <w:pPr>
        <w:pStyle w:val="NoSpacing"/>
      </w:pPr>
    </w:p>
    <w:p w14:paraId="78E041C4" w14:textId="4E48022D" w:rsidR="00A5374F" w:rsidRDefault="00A5374F" w:rsidP="002300E3">
      <w:pPr>
        <w:pStyle w:val="NoSpacing"/>
      </w:pPr>
    </w:p>
    <w:p w14:paraId="3B88497F" w14:textId="77777777" w:rsidR="00A5374F" w:rsidRDefault="00A5374F" w:rsidP="002300E3">
      <w:pPr>
        <w:pStyle w:val="NoSpacing"/>
      </w:pPr>
    </w:p>
    <w:p w14:paraId="5DEE4014" w14:textId="77777777" w:rsidR="005E207D" w:rsidRPr="00686718" w:rsidRDefault="00D523F0" w:rsidP="00686718">
      <w:pPr>
        <w:pStyle w:val="Heading1"/>
      </w:pPr>
      <w:r>
        <w:lastRenderedPageBreak/>
        <w:t>footnotes</w:t>
      </w:r>
    </w:p>
    <w:p w14:paraId="181D1968" w14:textId="77777777" w:rsidR="005E207D" w:rsidRPr="00D73C0D" w:rsidRDefault="005E207D" w:rsidP="005E207D">
      <w:pPr>
        <w:pStyle w:val="Reference"/>
        <w:spacing w:before="0" w:line="240" w:lineRule="auto"/>
        <w:rPr>
          <w:rFonts w:ascii="Arial" w:hAnsi="Arial" w:cs="Arial"/>
          <w:b/>
          <w:bCs/>
          <w:snapToGrid w:val="0"/>
          <w:sz w:val="22"/>
          <w:szCs w:val="22"/>
        </w:rPr>
      </w:pPr>
    </w:p>
    <w:p w14:paraId="2F6471F7" w14:textId="579C9929" w:rsidR="005E207D" w:rsidRPr="002E44DA" w:rsidRDefault="00D523F0" w:rsidP="007954A0">
      <w:pPr>
        <w:pStyle w:val="ListParagraph"/>
        <w:numPr>
          <w:ilvl w:val="0"/>
          <w:numId w:val="21"/>
        </w:numPr>
        <w:rPr>
          <w:rStyle w:val="Strong"/>
        </w:rPr>
      </w:pPr>
      <w:r>
        <w:rPr>
          <w:rStyle w:val="Strong"/>
        </w:rPr>
        <w:t xml:space="preserve">The Architects </w:t>
      </w:r>
      <w:r>
        <w:rPr>
          <w:rStyle w:val="Strong"/>
          <w:b w:val="0"/>
        </w:rPr>
        <w:t xml:space="preserve">was the name of a group that worked on Dr. Black’s simulator in </w:t>
      </w:r>
      <w:r w:rsidR="007954A0">
        <w:rPr>
          <w:rStyle w:val="Strong"/>
          <w:b w:val="0"/>
        </w:rPr>
        <w:t xml:space="preserve">Spring </w:t>
      </w:r>
      <w:r>
        <w:rPr>
          <w:rStyle w:val="Strong"/>
          <w:b w:val="0"/>
        </w:rPr>
        <w:t>2018. The</w:t>
      </w:r>
      <w:r w:rsidR="007954A0">
        <w:rPr>
          <w:rStyle w:val="Strong"/>
          <w:b w:val="0"/>
        </w:rPr>
        <w:t>y</w:t>
      </w:r>
      <w:r>
        <w:rPr>
          <w:rStyle w:val="Strong"/>
          <w:b w:val="0"/>
        </w:rPr>
        <w:t xml:space="preserve"> were responsible for fixing some issues like resizing of windows, </w:t>
      </w:r>
      <w:r w:rsidR="007954A0">
        <w:rPr>
          <w:rStyle w:val="Strong"/>
          <w:b w:val="0"/>
        </w:rPr>
        <w:t xml:space="preserve">not </w:t>
      </w:r>
      <w:r>
        <w:rPr>
          <w:rStyle w:val="Strong"/>
          <w:b w:val="0"/>
        </w:rPr>
        <w:t xml:space="preserve">have multiple components boot from the boot window, being able to click simulate to stop simulating, and </w:t>
      </w:r>
      <w:r w:rsidR="007954A0">
        <w:rPr>
          <w:rStyle w:val="Strong"/>
          <w:b w:val="0"/>
        </w:rPr>
        <w:t>removing the necessity to add 00 at the end of a program.</w:t>
      </w:r>
      <w:r w:rsidR="007E577D">
        <w:rPr>
          <w:rStyle w:val="Strong"/>
          <w:b w:val="0"/>
        </w:rPr>
        <w:t xml:space="preserve"> Team</w:t>
      </w:r>
      <w:r w:rsidR="007E577D" w:rsidRPr="002E44DA">
        <w:rPr>
          <w:rStyle w:val="Strong"/>
          <w:b w:val="0"/>
        </w:rPr>
        <w:t xml:space="preserve">: Andy Couto, Amanda </w:t>
      </w:r>
      <w:proofErr w:type="spellStart"/>
      <w:r w:rsidR="007E577D" w:rsidRPr="002E44DA">
        <w:rPr>
          <w:rStyle w:val="Strong"/>
          <w:b w:val="0"/>
        </w:rPr>
        <w:t>Morrisson</w:t>
      </w:r>
      <w:proofErr w:type="spellEnd"/>
      <w:r w:rsidR="007E577D" w:rsidRPr="002E44DA">
        <w:rPr>
          <w:rStyle w:val="Strong"/>
          <w:b w:val="0"/>
        </w:rPr>
        <w:t xml:space="preserve">, Dave Chamberlain, </w:t>
      </w:r>
      <w:r w:rsidR="00F2245D" w:rsidRPr="002E44DA">
        <w:rPr>
          <w:rStyle w:val="Strong"/>
          <w:b w:val="0"/>
        </w:rPr>
        <w:t xml:space="preserve">Greg Johnson, </w:t>
      </w:r>
      <w:r w:rsidR="007E577D" w:rsidRPr="002E44DA">
        <w:rPr>
          <w:rStyle w:val="Strong"/>
          <w:b w:val="0"/>
        </w:rPr>
        <w:t>and Tom Smith.</w:t>
      </w:r>
    </w:p>
    <w:p w14:paraId="269C7073" w14:textId="77777777" w:rsidR="002300E3" w:rsidRPr="002E44DA" w:rsidRDefault="002300E3" w:rsidP="002300E3">
      <w:pPr>
        <w:pStyle w:val="ListParagraph"/>
        <w:rPr>
          <w:rStyle w:val="Strong"/>
        </w:rPr>
      </w:pPr>
    </w:p>
    <w:p w14:paraId="630A7D04" w14:textId="26F7DEE6" w:rsidR="002300E3" w:rsidRPr="002E44DA" w:rsidRDefault="002300E3" w:rsidP="002300E3">
      <w:pPr>
        <w:pStyle w:val="ListParagraph"/>
        <w:numPr>
          <w:ilvl w:val="0"/>
          <w:numId w:val="21"/>
        </w:numPr>
        <w:rPr>
          <w:rStyle w:val="Strong"/>
        </w:rPr>
      </w:pPr>
      <w:r w:rsidRPr="002E44DA">
        <w:rPr>
          <w:rStyle w:val="Strong"/>
        </w:rPr>
        <w:t xml:space="preserve">PC Emulator: </w:t>
      </w:r>
      <w:hyperlink r:id="rId16" w:history="1">
        <w:r w:rsidR="004A2458" w:rsidRPr="002E44DA">
          <w:rPr>
            <w:rStyle w:val="Hyperlink"/>
            <w:color w:val="auto"/>
            <w:sz w:val="24"/>
          </w:rPr>
          <w:t>http://bochs.sourceforge.net/</w:t>
        </w:r>
      </w:hyperlink>
    </w:p>
    <w:p w14:paraId="0E2EED82" w14:textId="77777777" w:rsidR="004A2458" w:rsidRPr="002E44DA" w:rsidRDefault="004A2458" w:rsidP="004A2458">
      <w:pPr>
        <w:pStyle w:val="ListParagraph"/>
        <w:rPr>
          <w:rStyle w:val="Strong"/>
        </w:rPr>
      </w:pPr>
    </w:p>
    <w:p w14:paraId="19D65FB7" w14:textId="43EE0563" w:rsidR="004A2458" w:rsidRPr="002E44DA" w:rsidRDefault="004A2458" w:rsidP="00FC428F">
      <w:pPr>
        <w:pStyle w:val="ListParagraph"/>
        <w:numPr>
          <w:ilvl w:val="0"/>
          <w:numId w:val="21"/>
        </w:numPr>
        <w:rPr>
          <w:b/>
          <w:bCs/>
          <w:sz w:val="24"/>
        </w:rPr>
      </w:pPr>
      <w:proofErr w:type="spellStart"/>
      <w:r w:rsidRPr="002E44DA">
        <w:rPr>
          <w:rStyle w:val="Strong"/>
        </w:rPr>
        <w:t>FreeDos</w:t>
      </w:r>
      <w:proofErr w:type="spellEnd"/>
      <w:r w:rsidRPr="002E44DA">
        <w:rPr>
          <w:rStyle w:val="Strong"/>
        </w:rPr>
        <w:t>:</w:t>
      </w:r>
      <w:r w:rsidRPr="002E44DA">
        <w:rPr>
          <w:sz w:val="24"/>
        </w:rPr>
        <w:t xml:space="preserve"> </w:t>
      </w:r>
      <w:hyperlink r:id="rId17" w:history="1">
        <w:r w:rsidR="00FC428F" w:rsidRPr="002E44DA">
          <w:rPr>
            <w:rStyle w:val="Hyperlink"/>
            <w:color w:val="auto"/>
            <w:sz w:val="24"/>
          </w:rPr>
          <w:t>http://www.freedos.org/</w:t>
        </w:r>
      </w:hyperlink>
      <w:r w:rsidR="00FC428F" w:rsidRPr="002E44DA">
        <w:rPr>
          <w:sz w:val="24"/>
        </w:rPr>
        <w:t xml:space="preserve"> </w:t>
      </w:r>
    </w:p>
    <w:p w14:paraId="367C3106" w14:textId="77777777" w:rsidR="004A2458" w:rsidRPr="002E44DA" w:rsidRDefault="004A2458" w:rsidP="004A2458">
      <w:pPr>
        <w:pStyle w:val="ListParagraph"/>
        <w:rPr>
          <w:rStyle w:val="Strong"/>
        </w:rPr>
      </w:pPr>
    </w:p>
    <w:p w14:paraId="1B9822CF" w14:textId="5CE0C5C5" w:rsidR="004A2458" w:rsidRPr="002E44DA" w:rsidRDefault="004A2458" w:rsidP="004A2458">
      <w:pPr>
        <w:pStyle w:val="ListParagraph"/>
        <w:numPr>
          <w:ilvl w:val="0"/>
          <w:numId w:val="21"/>
        </w:numPr>
        <w:rPr>
          <w:rStyle w:val="Strong"/>
        </w:rPr>
      </w:pPr>
      <w:proofErr w:type="spellStart"/>
      <w:r w:rsidRPr="002E44DA">
        <w:rPr>
          <w:rStyle w:val="Strong"/>
        </w:rPr>
        <w:t>FreeDos</w:t>
      </w:r>
      <w:proofErr w:type="spellEnd"/>
      <w:r w:rsidRPr="002E44DA">
        <w:rPr>
          <w:rStyle w:val="Strong"/>
        </w:rPr>
        <w:t xml:space="preserve"> Commands: </w:t>
      </w:r>
      <w:hyperlink r:id="rId18" w:history="1">
        <w:r w:rsidRPr="002E44DA">
          <w:rPr>
            <w:rStyle w:val="Hyperlink"/>
            <w:color w:val="auto"/>
            <w:sz w:val="24"/>
          </w:rPr>
          <w:t>http://www.freedos.org/software/</w:t>
        </w:r>
      </w:hyperlink>
      <w:r w:rsidRPr="002E44DA">
        <w:rPr>
          <w:rStyle w:val="Strong"/>
        </w:rPr>
        <w:t xml:space="preserve"> . </w:t>
      </w:r>
      <w:r w:rsidRPr="002E44DA">
        <w:rPr>
          <w:rStyle w:val="Strong"/>
          <w:b w:val="0"/>
        </w:rPr>
        <w:t>Many of these commands do not work, but some do.  Have fun figuring out which ones are supported!</w:t>
      </w:r>
    </w:p>
    <w:p w14:paraId="1D5B4DE3" w14:textId="77777777" w:rsidR="00651723" w:rsidRPr="002E44DA" w:rsidRDefault="00651723" w:rsidP="00651723">
      <w:pPr>
        <w:pStyle w:val="ListParagraph"/>
        <w:rPr>
          <w:rStyle w:val="Strong"/>
        </w:rPr>
      </w:pPr>
    </w:p>
    <w:p w14:paraId="68415AB7" w14:textId="6547248D" w:rsidR="00A73436" w:rsidRPr="002E44DA" w:rsidRDefault="00651723" w:rsidP="00754750">
      <w:pPr>
        <w:pStyle w:val="ListParagraph"/>
        <w:numPr>
          <w:ilvl w:val="0"/>
          <w:numId w:val="21"/>
        </w:numPr>
        <w:rPr>
          <w:rStyle w:val="Strong"/>
        </w:rPr>
      </w:pPr>
      <w:r w:rsidRPr="002E44DA">
        <w:t xml:space="preserve">Differences between Intel and AT&amp;T x86 syntax: </w:t>
      </w:r>
      <w:hyperlink r:id="rId19" w:history="1">
        <w:r w:rsidRPr="002E44DA">
          <w:rPr>
            <w:rStyle w:val="Hyperlink"/>
            <w:color w:val="auto"/>
            <w:szCs w:val="28"/>
          </w:rPr>
          <w:t>https://imada.sdu.dk/Courses/DM18/Litteratur/IntelnATT.htm</w:t>
        </w:r>
      </w:hyperlink>
    </w:p>
    <w:p w14:paraId="19018B0A" w14:textId="7979307B" w:rsidR="0041287E" w:rsidRPr="002E44DA" w:rsidRDefault="00977F18" w:rsidP="00754750">
      <w:pPr>
        <w:pStyle w:val="ListParagraph"/>
        <w:numPr>
          <w:ilvl w:val="0"/>
          <w:numId w:val="21"/>
        </w:numPr>
        <w:rPr>
          <w:szCs w:val="28"/>
        </w:rPr>
      </w:pPr>
      <w:r w:rsidRPr="002E44DA">
        <w:rPr>
          <w:szCs w:val="28"/>
        </w:rPr>
        <w:t>L</w:t>
      </w:r>
      <w:r w:rsidR="00754750" w:rsidRPr="002E44DA">
        <w:rPr>
          <w:szCs w:val="28"/>
        </w:rPr>
        <w:t xml:space="preserve">earn about </w:t>
      </w:r>
      <w:proofErr w:type="spellStart"/>
      <w:r w:rsidR="00754750" w:rsidRPr="002E44DA">
        <w:rPr>
          <w:szCs w:val="28"/>
        </w:rPr>
        <w:t>datapaths</w:t>
      </w:r>
      <w:proofErr w:type="spellEnd"/>
      <w:r w:rsidR="00754750" w:rsidRPr="002E44DA">
        <w:rPr>
          <w:szCs w:val="28"/>
        </w:rPr>
        <w:t>:</w:t>
      </w:r>
    </w:p>
    <w:p w14:paraId="4B441B81" w14:textId="5FC4B004" w:rsidR="00754750" w:rsidRPr="002E44DA" w:rsidRDefault="00205F3E" w:rsidP="0041287E">
      <w:pPr>
        <w:pStyle w:val="ListParagraph"/>
        <w:rPr>
          <w:szCs w:val="28"/>
        </w:rPr>
      </w:pPr>
      <w:hyperlink r:id="rId20" w:history="1">
        <w:r w:rsidR="00881652" w:rsidRPr="002E44DA">
          <w:rPr>
            <w:rStyle w:val="Hyperlink"/>
            <w:color w:val="auto"/>
            <w:szCs w:val="28"/>
          </w:rPr>
          <w:t>https://www.cise.ufl.edu/~mssz/CompOrg/CDA-proc.html</w:t>
        </w:r>
      </w:hyperlink>
      <w:r w:rsidR="00754750" w:rsidRPr="002E44DA">
        <w:rPr>
          <w:szCs w:val="28"/>
        </w:rPr>
        <w:t xml:space="preserve"> </w:t>
      </w:r>
      <w:hyperlink r:id="rId21" w:history="1">
        <w:r w:rsidR="00754750" w:rsidRPr="002E44DA">
          <w:rPr>
            <w:rStyle w:val="Hyperlink"/>
            <w:color w:val="auto"/>
            <w:szCs w:val="28"/>
          </w:rPr>
          <w:t>https://www.youtube.com/watch?v=ibYYqvp9FmU</w:t>
        </w:r>
      </w:hyperlink>
      <w:r w:rsidR="00754750" w:rsidRPr="002E44DA">
        <w:rPr>
          <w:szCs w:val="28"/>
        </w:rPr>
        <w:t xml:space="preserve"> </w:t>
      </w:r>
      <w:hyperlink r:id="rId22" w:history="1">
        <w:r w:rsidR="00754750" w:rsidRPr="002E44DA">
          <w:rPr>
            <w:rStyle w:val="Hyperlink"/>
            <w:color w:val="auto"/>
            <w:szCs w:val="28"/>
          </w:rPr>
          <w:t>https://www.youtube.com/watch?v=YGSAWqQy9bI</w:t>
        </w:r>
      </w:hyperlink>
      <w:r w:rsidR="00754750" w:rsidRPr="002E44DA">
        <w:rPr>
          <w:szCs w:val="28"/>
        </w:rPr>
        <w:t xml:space="preserve"> </w:t>
      </w:r>
    </w:p>
    <w:p w14:paraId="663E3DCC" w14:textId="0CC73B55" w:rsidR="00530BBF" w:rsidRPr="002E44DA" w:rsidRDefault="00205F3E" w:rsidP="00530BBF">
      <w:pPr>
        <w:pStyle w:val="ListParagraph"/>
        <w:rPr>
          <w:rStyle w:val="Hyperlink"/>
          <w:color w:val="auto"/>
          <w:szCs w:val="28"/>
        </w:rPr>
      </w:pPr>
      <w:hyperlink r:id="rId23" w:history="1">
        <w:r w:rsidR="00754750" w:rsidRPr="002E44DA">
          <w:rPr>
            <w:rStyle w:val="Hyperlink"/>
            <w:color w:val="auto"/>
            <w:szCs w:val="28"/>
          </w:rPr>
          <w:t>https://www.youtube.com/watch?v=oETOwVBzu1s</w:t>
        </w:r>
      </w:hyperlink>
    </w:p>
    <w:p w14:paraId="79D6024B" w14:textId="5904E033" w:rsidR="00530BBF" w:rsidRPr="002E44DA" w:rsidRDefault="00530BBF" w:rsidP="00530BBF">
      <w:pPr>
        <w:pStyle w:val="ListParagraph"/>
        <w:numPr>
          <w:ilvl w:val="0"/>
          <w:numId w:val="21"/>
        </w:numPr>
        <w:rPr>
          <w:szCs w:val="28"/>
        </w:rPr>
      </w:pPr>
      <w:r w:rsidRPr="002E44DA">
        <w:rPr>
          <w:szCs w:val="28"/>
        </w:rPr>
        <w:t>What is an assembler/</w:t>
      </w:r>
      <w:proofErr w:type="gramStart"/>
      <w:r w:rsidRPr="002E44DA">
        <w:rPr>
          <w:szCs w:val="28"/>
        </w:rPr>
        <w:t>linker:</w:t>
      </w:r>
      <w:proofErr w:type="gramEnd"/>
      <w:r w:rsidRPr="002E44DA">
        <w:rPr>
          <w:szCs w:val="28"/>
        </w:rPr>
        <w:t xml:space="preserve"> </w:t>
      </w:r>
    </w:p>
    <w:p w14:paraId="2B19F958" w14:textId="1F84F5CA" w:rsidR="00530BBF" w:rsidRPr="002E44DA" w:rsidRDefault="00205F3E" w:rsidP="00530BBF">
      <w:pPr>
        <w:pStyle w:val="ListParagraph"/>
        <w:rPr>
          <w:szCs w:val="28"/>
        </w:rPr>
      </w:pPr>
      <w:hyperlink r:id="rId24" w:history="1">
        <w:r w:rsidR="00530BBF" w:rsidRPr="002E44DA">
          <w:rPr>
            <w:rStyle w:val="Hyperlink"/>
            <w:color w:val="auto"/>
            <w:szCs w:val="28"/>
          </w:rPr>
          <w:t>https://cs.gmu.edu/~setia/cs365-S02/assembler.pdf</w:t>
        </w:r>
      </w:hyperlink>
      <w:r w:rsidR="00530BBF" w:rsidRPr="002E44DA">
        <w:rPr>
          <w:szCs w:val="28"/>
        </w:rPr>
        <w:t xml:space="preserve"> </w:t>
      </w:r>
    </w:p>
    <w:p w14:paraId="4AD613DC" w14:textId="11C4B1B9" w:rsidR="001F5790" w:rsidRPr="002E44DA" w:rsidRDefault="001F5790" w:rsidP="00530BBF">
      <w:pPr>
        <w:pStyle w:val="ListParagraph"/>
        <w:rPr>
          <w:szCs w:val="28"/>
          <w:u w:val="single"/>
        </w:rPr>
      </w:pPr>
    </w:p>
    <w:p w14:paraId="41E2AEAB" w14:textId="5DAF9D86" w:rsidR="001F5790" w:rsidRPr="002E44DA" w:rsidRDefault="001F5790" w:rsidP="001F5790">
      <w:pPr>
        <w:pStyle w:val="ListParagraph"/>
        <w:numPr>
          <w:ilvl w:val="0"/>
          <w:numId w:val="21"/>
        </w:numPr>
        <w:rPr>
          <w:szCs w:val="28"/>
        </w:rPr>
      </w:pPr>
      <w:r w:rsidRPr="002E44DA">
        <w:rPr>
          <w:szCs w:val="28"/>
        </w:rPr>
        <w:t xml:space="preserve">What is a version control </w:t>
      </w:r>
      <w:proofErr w:type="gramStart"/>
      <w:r w:rsidRPr="002E44DA">
        <w:rPr>
          <w:szCs w:val="28"/>
        </w:rPr>
        <w:t>system:</w:t>
      </w:r>
      <w:proofErr w:type="gramEnd"/>
    </w:p>
    <w:p w14:paraId="5B551CC8" w14:textId="2DADC8F9" w:rsidR="004116A7" w:rsidRPr="00BB6B43" w:rsidRDefault="00205F3E" w:rsidP="00BB6B43">
      <w:pPr>
        <w:pStyle w:val="ListParagraph"/>
        <w:rPr>
          <w:szCs w:val="28"/>
          <w:u w:val="single"/>
        </w:rPr>
      </w:pPr>
      <w:hyperlink r:id="rId25" w:history="1">
        <w:r w:rsidR="001F5790" w:rsidRPr="002E44DA">
          <w:rPr>
            <w:rStyle w:val="Hyperlink"/>
            <w:color w:val="auto"/>
            <w:szCs w:val="28"/>
          </w:rPr>
          <w:t>https://git-scm.com/book/en/v2/Getting-Started-About-Version-Control</w:t>
        </w:r>
      </w:hyperlink>
      <w:r w:rsidR="001F5790" w:rsidRPr="002E44DA">
        <w:rPr>
          <w:szCs w:val="28"/>
          <w:u w:val="single"/>
        </w:rPr>
        <w:t xml:space="preserve"> </w:t>
      </w:r>
    </w:p>
    <w:p w14:paraId="46616867" w14:textId="3CC7FF44" w:rsidR="004116A7" w:rsidRDefault="004116A7" w:rsidP="001F5790">
      <w:pPr>
        <w:pStyle w:val="ListParagraph"/>
        <w:rPr>
          <w:szCs w:val="28"/>
          <w:u w:val="single"/>
        </w:rPr>
      </w:pPr>
    </w:p>
    <w:p w14:paraId="5F98AEF7" w14:textId="7F7D1CB5" w:rsidR="000A282F" w:rsidRDefault="000A282F" w:rsidP="001F5790">
      <w:pPr>
        <w:pStyle w:val="ListParagraph"/>
        <w:rPr>
          <w:szCs w:val="28"/>
          <w:u w:val="single"/>
        </w:rPr>
      </w:pPr>
    </w:p>
    <w:p w14:paraId="7DC349EE" w14:textId="77777777" w:rsidR="000A282F" w:rsidRPr="002E44DA" w:rsidRDefault="000A282F" w:rsidP="001F5790">
      <w:pPr>
        <w:pStyle w:val="ListParagraph"/>
        <w:rPr>
          <w:szCs w:val="28"/>
          <w:u w:val="single"/>
        </w:rPr>
      </w:pPr>
    </w:p>
    <w:p w14:paraId="4E9921E3" w14:textId="528BA936" w:rsidR="00073F98" w:rsidRPr="002E44DA" w:rsidRDefault="00073F98" w:rsidP="00073F98">
      <w:pPr>
        <w:pStyle w:val="ListParagraph"/>
        <w:numPr>
          <w:ilvl w:val="0"/>
          <w:numId w:val="21"/>
        </w:numPr>
        <w:rPr>
          <w:szCs w:val="28"/>
          <w:u w:val="single"/>
        </w:rPr>
      </w:pPr>
      <w:r w:rsidRPr="002E44DA">
        <w:rPr>
          <w:szCs w:val="28"/>
        </w:rPr>
        <w:lastRenderedPageBreak/>
        <w:t>How to contribute to a repo using GitHub</w:t>
      </w:r>
      <w:r w:rsidRPr="002E44DA">
        <w:rPr>
          <w:szCs w:val="28"/>
          <w:u w:val="single"/>
        </w:rPr>
        <w:t>:</w:t>
      </w:r>
    </w:p>
    <w:p w14:paraId="6193EDF5" w14:textId="3BE5F759" w:rsidR="005F2BDA" w:rsidRPr="002E44DA" w:rsidRDefault="00205F3E" w:rsidP="00073F98">
      <w:pPr>
        <w:pStyle w:val="ListParagraph"/>
        <w:rPr>
          <w:szCs w:val="28"/>
          <w:u w:val="single"/>
        </w:rPr>
      </w:pPr>
      <w:hyperlink r:id="rId26" w:history="1">
        <w:r w:rsidR="00073F98" w:rsidRPr="002E44DA">
          <w:rPr>
            <w:rStyle w:val="Hyperlink"/>
            <w:color w:val="auto"/>
            <w:szCs w:val="28"/>
          </w:rPr>
          <w:t>https://akrabat.com/the-beginners-guide-to-contributing-to-a-github-project/</w:t>
        </w:r>
      </w:hyperlink>
      <w:r w:rsidR="00073F98" w:rsidRPr="002E44DA">
        <w:rPr>
          <w:szCs w:val="28"/>
          <w:u w:val="single"/>
        </w:rPr>
        <w:t xml:space="preserve"> </w:t>
      </w:r>
    </w:p>
    <w:p w14:paraId="4BAA9409" w14:textId="69FDED97" w:rsidR="00AD661D" w:rsidRPr="002E44DA" w:rsidRDefault="00AD661D" w:rsidP="00A73436">
      <w:pPr>
        <w:pStyle w:val="NoSpacing"/>
      </w:pPr>
    </w:p>
    <w:p w14:paraId="353FF6A4" w14:textId="4E90C32E" w:rsidR="007A4B57" w:rsidRPr="002E44DA" w:rsidRDefault="00A73436" w:rsidP="0098382E">
      <w:pPr>
        <w:pStyle w:val="Heading1"/>
      </w:pPr>
      <w:r w:rsidRPr="002E44DA">
        <w:t xml:space="preserve">How </w:t>
      </w:r>
      <w:r w:rsidR="00675A16" w:rsidRPr="002E44DA">
        <w:t>To</w:t>
      </w:r>
      <w:r w:rsidRPr="002E44DA">
        <w:t xml:space="preserve"> contribute</w:t>
      </w:r>
    </w:p>
    <w:p w14:paraId="19410A08" w14:textId="7F95E9C7" w:rsidR="007A4B57" w:rsidRPr="002E44DA" w:rsidRDefault="004D0A79" w:rsidP="007A4B57">
      <w:pPr>
        <w:pStyle w:val="NoSpacing"/>
        <w:rPr>
          <w:sz w:val="28"/>
          <w:szCs w:val="28"/>
        </w:rPr>
      </w:pPr>
      <w:r w:rsidRPr="002E44DA">
        <w:rPr>
          <w:sz w:val="28"/>
          <w:szCs w:val="28"/>
        </w:rPr>
        <w:br/>
      </w:r>
      <w:r w:rsidR="001F5790" w:rsidRPr="002E44DA">
        <w:rPr>
          <w:sz w:val="28"/>
          <w:szCs w:val="28"/>
        </w:rPr>
        <w:t>F</w:t>
      </w:r>
      <w:r w:rsidR="007A4B57" w:rsidRPr="002E44DA">
        <w:rPr>
          <w:sz w:val="28"/>
          <w:szCs w:val="28"/>
        </w:rPr>
        <w:t xml:space="preserve">eedback </w:t>
      </w:r>
      <w:r w:rsidR="00516698" w:rsidRPr="002E44DA">
        <w:rPr>
          <w:sz w:val="28"/>
          <w:szCs w:val="28"/>
        </w:rPr>
        <w:t>and/</w:t>
      </w:r>
      <w:r w:rsidR="007A4B57" w:rsidRPr="002E44DA">
        <w:rPr>
          <w:sz w:val="28"/>
          <w:szCs w:val="28"/>
        </w:rPr>
        <w:t>or contribut</w:t>
      </w:r>
      <w:r w:rsidRPr="002E44DA">
        <w:rPr>
          <w:sz w:val="28"/>
          <w:szCs w:val="28"/>
        </w:rPr>
        <w:t>ion is encouraged on</w:t>
      </w:r>
      <w:r w:rsidR="007A4B57" w:rsidRPr="002E44DA">
        <w:rPr>
          <w:sz w:val="28"/>
          <w:szCs w:val="28"/>
        </w:rPr>
        <w:t xml:space="preserve"> </w:t>
      </w:r>
      <w:r w:rsidRPr="002E44DA">
        <w:rPr>
          <w:sz w:val="28"/>
          <w:szCs w:val="28"/>
        </w:rPr>
        <w:t>the simulator or this guide</w:t>
      </w:r>
      <w:r w:rsidR="007A4B57" w:rsidRPr="002E44DA">
        <w:rPr>
          <w:sz w:val="28"/>
          <w:szCs w:val="28"/>
        </w:rPr>
        <w:t xml:space="preserve">. </w:t>
      </w:r>
    </w:p>
    <w:p w14:paraId="35367FD0" w14:textId="06D2269B" w:rsidR="001F5790" w:rsidRPr="002E44DA" w:rsidRDefault="001F5790" w:rsidP="007A4B57">
      <w:pPr>
        <w:pStyle w:val="NoSpacing"/>
        <w:rPr>
          <w:sz w:val="28"/>
          <w:szCs w:val="28"/>
        </w:rPr>
      </w:pPr>
    </w:p>
    <w:p w14:paraId="471FCC32" w14:textId="1110FDD0" w:rsidR="001F5790" w:rsidRPr="002E44DA" w:rsidRDefault="001F5790" w:rsidP="007A4B57">
      <w:pPr>
        <w:pStyle w:val="NoSpacing"/>
        <w:rPr>
          <w:sz w:val="28"/>
          <w:szCs w:val="28"/>
        </w:rPr>
      </w:pPr>
      <w:r w:rsidRPr="002E44DA">
        <w:rPr>
          <w:sz w:val="28"/>
          <w:szCs w:val="28"/>
        </w:rPr>
        <w:t>If you want to contribute make a GitHub account. This will be your version control system</w:t>
      </w:r>
      <w:r w:rsidRPr="002E44DA">
        <w:rPr>
          <w:sz w:val="28"/>
          <w:szCs w:val="28"/>
          <w:vertAlign w:val="superscript"/>
        </w:rPr>
        <w:t>8</w:t>
      </w:r>
      <w:r w:rsidRPr="002E44DA">
        <w:rPr>
          <w:sz w:val="28"/>
          <w:szCs w:val="28"/>
        </w:rPr>
        <w:t xml:space="preserve">. </w:t>
      </w:r>
    </w:p>
    <w:p w14:paraId="25EE7B50" w14:textId="48FD7DF5" w:rsidR="005614D6" w:rsidRDefault="005614D6" w:rsidP="007A4B57">
      <w:pPr>
        <w:pStyle w:val="NoSpacing"/>
        <w:rPr>
          <w:sz w:val="28"/>
          <w:szCs w:val="28"/>
        </w:rPr>
      </w:pPr>
    </w:p>
    <w:p w14:paraId="25B5B76C" w14:textId="5ABD7004" w:rsidR="00064F66" w:rsidRDefault="001F5790" w:rsidP="005614D6">
      <w:pPr>
        <w:pStyle w:val="NoSpacing"/>
        <w:rPr>
          <w:sz w:val="28"/>
          <w:szCs w:val="28"/>
        </w:rPr>
      </w:pPr>
      <w:r>
        <w:rPr>
          <w:sz w:val="28"/>
          <w:szCs w:val="28"/>
        </w:rPr>
        <w:t xml:space="preserve">Make sure to clone the repository and check out the documentation on </w:t>
      </w:r>
      <w:r w:rsidR="00073F98">
        <w:rPr>
          <w:sz w:val="28"/>
          <w:szCs w:val="28"/>
        </w:rPr>
        <w:t>how</w:t>
      </w:r>
      <w:r>
        <w:rPr>
          <w:sz w:val="28"/>
          <w:szCs w:val="28"/>
        </w:rPr>
        <w:t xml:space="preserve"> to use GitHub</w:t>
      </w:r>
      <w:r w:rsidR="00073F98" w:rsidRPr="00073F98">
        <w:rPr>
          <w:sz w:val="28"/>
          <w:szCs w:val="28"/>
          <w:vertAlign w:val="superscript"/>
        </w:rPr>
        <w:t>9</w:t>
      </w:r>
      <w:r>
        <w:rPr>
          <w:sz w:val="28"/>
          <w:szCs w:val="28"/>
        </w:rPr>
        <w:t xml:space="preserve">. </w:t>
      </w:r>
    </w:p>
    <w:p w14:paraId="307F367A" w14:textId="1B59A4D0" w:rsidR="00337D66" w:rsidRDefault="00337D66" w:rsidP="005614D6">
      <w:pPr>
        <w:pStyle w:val="NoSpacing"/>
        <w:rPr>
          <w:sz w:val="28"/>
          <w:szCs w:val="28"/>
        </w:rPr>
      </w:pPr>
    </w:p>
    <w:p w14:paraId="591485C5" w14:textId="77777777" w:rsidR="00337D66" w:rsidRDefault="00337D66" w:rsidP="005614D6">
      <w:pPr>
        <w:pStyle w:val="NoSpacing"/>
        <w:rPr>
          <w:sz w:val="28"/>
          <w:szCs w:val="28"/>
        </w:rPr>
      </w:pPr>
    </w:p>
    <w:p w14:paraId="3FD60E4C" w14:textId="77777777" w:rsidR="005614D6" w:rsidRPr="007A4B57" w:rsidRDefault="005614D6" w:rsidP="007A4B57">
      <w:pPr>
        <w:pStyle w:val="NoSpacing"/>
        <w:rPr>
          <w:sz w:val="28"/>
          <w:szCs w:val="28"/>
        </w:rPr>
      </w:pPr>
    </w:p>
    <w:sectPr w:rsidR="005614D6" w:rsidRPr="007A4B57" w:rsidSect="00CD4C70">
      <w:footerReference w:type="even" r:id="rId27"/>
      <w:footerReference w:type="default" r:id="rId28"/>
      <w:pgSz w:w="12240" w:h="15840" w:code="1"/>
      <w:pgMar w:top="1440" w:right="3600" w:bottom="432"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D8712" w14:textId="77777777" w:rsidR="00205F3E" w:rsidRDefault="00205F3E">
      <w:pPr>
        <w:spacing w:after="0" w:line="240" w:lineRule="auto"/>
      </w:pPr>
      <w:r>
        <w:separator/>
      </w:r>
    </w:p>
  </w:endnote>
  <w:endnote w:type="continuationSeparator" w:id="0">
    <w:p w14:paraId="0F9BA5C4" w14:textId="77777777" w:rsidR="00205F3E" w:rsidRDefault="00205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B5CF4" w14:textId="77777777" w:rsidR="00B309B2" w:rsidRDefault="005762B9">
    <w:pPr>
      <w:pStyle w:val="Footer"/>
    </w:pPr>
    <w:r>
      <w:rPr>
        <w:noProof/>
        <w:lang w:eastAsia="ja-JP"/>
      </w:rPr>
      <mc:AlternateContent>
        <mc:Choice Requires="wps">
          <w:drawing>
            <wp:anchor distT="0" distB="0" distL="114300" distR="114300" simplePos="0" relativeHeight="251673600" behindDoc="0" locked="0" layoutInCell="0" allowOverlap="1" wp14:anchorId="2A98E392" wp14:editId="465F2165">
              <wp:simplePos x="0" y="0"/>
              <wp:positionH relativeFrom="rightMargin">
                <wp:align>left</wp:align>
              </wp:positionH>
              <wp:positionV relativeFrom="margin">
                <wp:align>bottom</wp:align>
              </wp:positionV>
              <wp:extent cx="531495" cy="8229600"/>
              <wp:effectExtent l="0" t="0" r="1905" b="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5B64B" w14:textId="77777777" w:rsidR="00B309B2" w:rsidRDefault="00205F3E">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21770D">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2A98E392" id="Rectangle 23" o:spid="_x0000_s1027" style="position:absolute;left:0;text-align:left;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jQIK&#10;kL4CAAC5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14:paraId="2715B64B" w14:textId="77777777" w:rsidR="00B309B2" w:rsidRDefault="00205F3E">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21770D">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v:textbox>
              <w10:wrap anchorx="margin" anchory="margin"/>
            </v:rect>
          </w:pict>
        </mc:Fallback>
      </mc:AlternateContent>
    </w:r>
    <w:r>
      <w:rPr>
        <w:noProof/>
        <w:lang w:eastAsia="ja-JP"/>
      </w:rPr>
      <mc:AlternateContent>
        <mc:Choice Requires="wps">
          <w:drawing>
            <wp:anchor distT="0" distB="0" distL="114300" distR="114300" simplePos="0" relativeHeight="251674624" behindDoc="0" locked="0" layoutInCell="0" allowOverlap="1" wp14:anchorId="4A90F2DD" wp14:editId="35C1D397">
              <wp:simplePos x="0" y="0"/>
              <wp:positionH relativeFrom="page">
                <wp:align>center</wp:align>
              </wp:positionH>
              <wp:positionV relativeFrom="page">
                <wp:align>center</wp:align>
              </wp:positionV>
              <wp:extent cx="7138035" cy="9441815"/>
              <wp:effectExtent l="9525" t="9525" r="15240" b="698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8D933B8"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xJpwIAAFk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SlqsSacCAABZ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eastAsia="ja-JP"/>
      </w:rPr>
      <mc:AlternateContent>
        <mc:Choice Requires="wps">
          <w:drawing>
            <wp:anchor distT="0" distB="0" distL="114300" distR="114300" simplePos="0" relativeHeight="251672576" behindDoc="0" locked="0" layoutInCell="0" allowOverlap="1" wp14:anchorId="67DF1062" wp14:editId="73847935">
              <wp:simplePos x="0" y="0"/>
              <wp:positionH relativeFrom="rightMargin">
                <wp:align>left</wp:align>
              </wp:positionH>
              <wp:positionV relativeFrom="bottomMargin">
                <wp:align>top</wp:align>
              </wp:positionV>
              <wp:extent cx="520700" cy="520700"/>
              <wp:effectExtent l="9525" t="9525" r="3175" b="3175"/>
              <wp:wrapNone/>
              <wp:docPr id="9"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C78B28" w14:textId="77777777" w:rsidR="00B309B2" w:rsidRDefault="00ED4F50">
                          <w:pPr>
                            <w:jc w:val="center"/>
                            <w:rPr>
                              <w:color w:val="FFFFFF" w:themeColor="background1"/>
                              <w:sz w:val="40"/>
                              <w:szCs w:val="40"/>
                            </w:rPr>
                          </w:pPr>
                          <w:r>
                            <w:rPr>
                              <w:sz w:val="20"/>
                            </w:rPr>
                            <w:fldChar w:fldCharType="begin"/>
                          </w:r>
                          <w:r>
                            <w:instrText xml:space="preserve"> PAGE  \* Arabic  \* MERGEFORMAT </w:instrText>
                          </w:r>
                          <w:r>
                            <w:rPr>
                              <w:sz w:val="20"/>
                            </w:rP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7DF1062" id="Oval 22" o:spid="_x0000_s1028" style="position:absolute;left:0;text-align:left;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MieTl+NAgAAKwUAAA4AAAAAAAAAAAAAAAAALgIAAGRycy9lMm9Eb2MueG1sUEsBAi0AFAAGAAgA&#10;AAAhAAP3BtzYAAAAAwEAAA8AAAAAAAAAAAAAAAAA5wQAAGRycy9kb3ducmV2LnhtbFBLBQYAAAAA&#10;BAAEAPMAAADsBQAAAAA=&#10;" o:allowincell="f" fillcolor="#b83d68 [3204]" stroked="f">
              <v:textbox inset="0,0,0,0">
                <w:txbxContent>
                  <w:p w14:paraId="03C78B28" w14:textId="77777777" w:rsidR="00B309B2" w:rsidRDefault="00ED4F50">
                    <w:pPr>
                      <w:jc w:val="center"/>
                      <w:rPr>
                        <w:color w:val="FFFFFF" w:themeColor="background1"/>
                        <w:sz w:val="40"/>
                        <w:szCs w:val="40"/>
                      </w:rPr>
                    </w:pPr>
                    <w:r>
                      <w:rPr>
                        <w:sz w:val="20"/>
                      </w:rPr>
                      <w:fldChar w:fldCharType="begin"/>
                    </w:r>
                    <w:r>
                      <w:instrText xml:space="preserve"> PAGE  \* Arabic  \* MERGEFORMAT </w:instrText>
                    </w:r>
                    <w:r>
                      <w:rPr>
                        <w:sz w:val="20"/>
                      </w:rP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55051" w14:textId="77777777" w:rsidR="00B309B2" w:rsidRDefault="005762B9">
    <w:r>
      <w:rPr>
        <w:noProof/>
        <w:lang w:eastAsia="ja-JP"/>
      </w:rPr>
      <mc:AlternateContent>
        <mc:Choice Requires="wps">
          <w:drawing>
            <wp:anchor distT="0" distB="0" distL="114300" distR="114300" simplePos="0" relativeHeight="251668480" behindDoc="0" locked="0" layoutInCell="0" allowOverlap="1" wp14:anchorId="3C2ADEE4" wp14:editId="53B59563">
              <wp:simplePos x="0" y="0"/>
              <wp:positionH relativeFrom="leftMargin">
                <wp:posOffset>431165</wp:posOffset>
              </wp:positionH>
              <wp:positionV relativeFrom="bottomMargin">
                <wp:posOffset>238125</wp:posOffset>
              </wp:positionV>
              <wp:extent cx="349250" cy="349250"/>
              <wp:effectExtent l="2540" t="5715" r="635" b="6985"/>
              <wp:wrapNone/>
              <wp:docPr id="8"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538AF47" w14:textId="77777777" w:rsidR="00B309B2" w:rsidRPr="00E97B07" w:rsidRDefault="00ED4F50" w:rsidP="00E97B07">
                          <w:pPr>
                            <w:pStyle w:val="PageNo"/>
                            <w:rPr>
                              <w:szCs w:val="40"/>
                            </w:rPr>
                          </w:pPr>
                          <w:r>
                            <w:fldChar w:fldCharType="begin"/>
                          </w:r>
                          <w:r>
                            <w:instrText xml:space="preserve"> PAGE  \* Arabic  \* MERGEFORMAT </w:instrText>
                          </w:r>
                          <w:r>
                            <w:fldChar w:fldCharType="separate"/>
                          </w:r>
                          <w:r w:rsidR="004C07B6">
                            <w:rPr>
                              <w:noProof/>
                            </w:rPr>
                            <w:t>1</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C2ADEE4" id="Oval 19" o:spid="_x0000_s1029" style="position:absolute;left:0;text-align:left;margin-left:33.95pt;margin-top:18.75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" o:allowincell="f" fillcolor="#f9b639 [3207]" stroked="f">
              <v:textbox inset="0,0,0,0">
                <w:txbxContent>
                  <w:p w14:paraId="3538AF47" w14:textId="77777777" w:rsidR="00B309B2" w:rsidRPr="00E97B07" w:rsidRDefault="00ED4F50" w:rsidP="00E97B07">
                    <w:pPr>
                      <w:pStyle w:val="PageNo"/>
                      <w:rPr>
                        <w:szCs w:val="40"/>
                      </w:rPr>
                    </w:pPr>
                    <w:r>
                      <w:fldChar w:fldCharType="begin"/>
                    </w:r>
                    <w:r>
                      <w:instrText xml:space="preserve"> PAGE  \* Arabic  \* MERGEFORMAT </w:instrText>
                    </w:r>
                    <w:r>
                      <w:fldChar w:fldCharType="separate"/>
                    </w:r>
                    <w:r w:rsidR="004C07B6">
                      <w:rPr>
                        <w:noProof/>
                      </w:rPr>
                      <w:t>1</w:t>
                    </w:r>
                    <w:r>
                      <w:rPr>
                        <w:noProof/>
                      </w:rPr>
                      <w:fldChar w:fldCharType="end"/>
                    </w:r>
                  </w:p>
                </w:txbxContent>
              </v:textbox>
              <w10:wrap anchorx="margin" anchory="margin"/>
            </v:oval>
          </w:pict>
        </mc:Fallback>
      </mc:AlternateContent>
    </w:r>
    <w:r>
      <w:rPr>
        <w:noProof/>
        <w:lang w:eastAsia="ja-JP"/>
      </w:rPr>
      <mc:AlternateContent>
        <mc:Choice Requires="wps">
          <w:drawing>
            <wp:anchor distT="0" distB="0" distL="114300" distR="114300" simplePos="0" relativeHeight="251669504" behindDoc="0" locked="0" layoutInCell="0" allowOverlap="1" wp14:anchorId="7830D885" wp14:editId="04EF5331">
              <wp:simplePos x="0" y="0"/>
              <wp:positionH relativeFrom="page">
                <wp:align>center</wp:align>
              </wp:positionH>
              <wp:positionV relativeFrom="page">
                <wp:align>center</wp:align>
              </wp:positionV>
              <wp:extent cx="7125970" cy="9438640"/>
              <wp:effectExtent l="15240" t="6350" r="12065" b="13335"/>
              <wp:wrapNone/>
              <wp:docPr id="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D98D148"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" o:allowincell="f" filled="f" fillcolor="black" strokecolor="black [3213]" strokeweight="1pt">
              <w10:wrap anchorx="page" anchory="page"/>
            </v:roundrect>
          </w:pict>
        </mc:Fallback>
      </mc:AlternateContent>
    </w:r>
  </w:p>
  <w:p w14:paraId="13270387" w14:textId="77777777" w:rsidR="00B309B2" w:rsidRDefault="00B309B2">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92659" w14:textId="77777777" w:rsidR="00205F3E" w:rsidRDefault="00205F3E">
      <w:pPr>
        <w:spacing w:after="0" w:line="240" w:lineRule="auto"/>
      </w:pPr>
      <w:r>
        <w:separator/>
      </w:r>
    </w:p>
  </w:footnote>
  <w:footnote w:type="continuationSeparator" w:id="0">
    <w:p w14:paraId="38FC8B55" w14:textId="77777777" w:rsidR="00205F3E" w:rsidRDefault="00205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221E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230E6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EEF5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483F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E6C36"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E6C36" w:themeColor="accent3"/>
      </w:rPr>
    </w:lvl>
  </w:abstractNum>
  <w:abstractNum w:abstractNumId="6"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D787A3" w:themeColor="accent1" w:themeTint="99"/>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B83D68" w:themeColor="accent1"/>
      </w:rPr>
    </w:lvl>
  </w:abstractNum>
  <w:abstractNum w:abstractNumId="8" w15:restartNumberingAfterBreak="0">
    <w:nsid w:val="FFFFFF88"/>
    <w:multiLevelType w:val="singleLevel"/>
    <w:tmpl w:val="69E86A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892D4D" w:themeColor="accent1" w:themeShade="BF"/>
      </w:rPr>
    </w:lvl>
  </w:abstractNum>
  <w:abstractNum w:abstractNumId="10" w15:restartNumberingAfterBreak="0">
    <w:nsid w:val="0B6D01EA"/>
    <w:multiLevelType w:val="hybridMultilevel"/>
    <w:tmpl w:val="69043F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C019B4"/>
    <w:multiLevelType w:val="hybridMultilevel"/>
    <w:tmpl w:val="681A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47D38"/>
    <w:multiLevelType w:val="hybridMultilevel"/>
    <w:tmpl w:val="A7C84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017A3F"/>
    <w:multiLevelType w:val="hybridMultilevel"/>
    <w:tmpl w:val="B8843B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6756CB"/>
    <w:multiLevelType w:val="hybridMultilevel"/>
    <w:tmpl w:val="B09A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F60F5"/>
    <w:multiLevelType w:val="hybridMultilevel"/>
    <w:tmpl w:val="68A06368"/>
    <w:lvl w:ilvl="0" w:tplc="9884A0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CF3626"/>
    <w:multiLevelType w:val="hybridMultilevel"/>
    <w:tmpl w:val="E02A3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60733"/>
    <w:multiLevelType w:val="hybridMultilevel"/>
    <w:tmpl w:val="B09A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A645A"/>
    <w:multiLevelType w:val="hybridMultilevel"/>
    <w:tmpl w:val="FBE67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D91185"/>
    <w:multiLevelType w:val="hybridMultilevel"/>
    <w:tmpl w:val="86D8735C"/>
    <w:lvl w:ilvl="0" w:tplc="32CC0C0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2"/>
  </w:num>
  <w:num w:numId="23">
    <w:abstractNumId w:val="15"/>
  </w:num>
  <w:num w:numId="24">
    <w:abstractNumId w:val="19"/>
  </w:num>
  <w:num w:numId="25">
    <w:abstractNumId w:val="13"/>
  </w:num>
  <w:num w:numId="26">
    <w:abstractNumId w:val="18"/>
  </w:num>
  <w:num w:numId="27">
    <w:abstractNumId w:val="10"/>
  </w:num>
  <w:num w:numId="28">
    <w:abstractNumId w:val="14"/>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B8"/>
    <w:rsid w:val="000018A0"/>
    <w:rsid w:val="00017C46"/>
    <w:rsid w:val="00026249"/>
    <w:rsid w:val="00037787"/>
    <w:rsid w:val="000417AA"/>
    <w:rsid w:val="00052498"/>
    <w:rsid w:val="00055914"/>
    <w:rsid w:val="0006137E"/>
    <w:rsid w:val="0006247D"/>
    <w:rsid w:val="00064F66"/>
    <w:rsid w:val="00071B15"/>
    <w:rsid w:val="000738E7"/>
    <w:rsid w:val="00073F98"/>
    <w:rsid w:val="00086E4B"/>
    <w:rsid w:val="000A282F"/>
    <w:rsid w:val="000A68C7"/>
    <w:rsid w:val="000B4ECE"/>
    <w:rsid w:val="000C70C1"/>
    <w:rsid w:val="000D5BAE"/>
    <w:rsid w:val="000D75FB"/>
    <w:rsid w:val="000E0BA5"/>
    <w:rsid w:val="000E58F7"/>
    <w:rsid w:val="000F201D"/>
    <w:rsid w:val="000F60CC"/>
    <w:rsid w:val="000F738E"/>
    <w:rsid w:val="001051E9"/>
    <w:rsid w:val="00115023"/>
    <w:rsid w:val="00127A1A"/>
    <w:rsid w:val="0013256C"/>
    <w:rsid w:val="00134A9C"/>
    <w:rsid w:val="00161DAA"/>
    <w:rsid w:val="00161F84"/>
    <w:rsid w:val="001629F6"/>
    <w:rsid w:val="001720E4"/>
    <w:rsid w:val="00182520"/>
    <w:rsid w:val="0018356C"/>
    <w:rsid w:val="00183771"/>
    <w:rsid w:val="00185FB4"/>
    <w:rsid w:val="00186065"/>
    <w:rsid w:val="001866C0"/>
    <w:rsid w:val="00186E4C"/>
    <w:rsid w:val="001870EE"/>
    <w:rsid w:val="00194862"/>
    <w:rsid w:val="00194E14"/>
    <w:rsid w:val="001A3E25"/>
    <w:rsid w:val="001A4322"/>
    <w:rsid w:val="001A65DE"/>
    <w:rsid w:val="001A6722"/>
    <w:rsid w:val="001C0ED0"/>
    <w:rsid w:val="001C2602"/>
    <w:rsid w:val="001C4155"/>
    <w:rsid w:val="001D1808"/>
    <w:rsid w:val="001D30B6"/>
    <w:rsid w:val="001D4301"/>
    <w:rsid w:val="001D5069"/>
    <w:rsid w:val="001D657E"/>
    <w:rsid w:val="001E025F"/>
    <w:rsid w:val="001E6285"/>
    <w:rsid w:val="001F31E3"/>
    <w:rsid w:val="001F5790"/>
    <w:rsid w:val="00200066"/>
    <w:rsid w:val="00205F3E"/>
    <w:rsid w:val="0021379A"/>
    <w:rsid w:val="0021770D"/>
    <w:rsid w:val="002216A7"/>
    <w:rsid w:val="002300E3"/>
    <w:rsid w:val="0023168F"/>
    <w:rsid w:val="00231E75"/>
    <w:rsid w:val="00240FAE"/>
    <w:rsid w:val="00247F4D"/>
    <w:rsid w:val="00253B21"/>
    <w:rsid w:val="002635E2"/>
    <w:rsid w:val="00272418"/>
    <w:rsid w:val="00280104"/>
    <w:rsid w:val="00294B77"/>
    <w:rsid w:val="0029730B"/>
    <w:rsid w:val="002B1DD1"/>
    <w:rsid w:val="002B1DFC"/>
    <w:rsid w:val="002B3273"/>
    <w:rsid w:val="002C0A0C"/>
    <w:rsid w:val="002C1648"/>
    <w:rsid w:val="002C7989"/>
    <w:rsid w:val="002D295D"/>
    <w:rsid w:val="002E107C"/>
    <w:rsid w:val="002E44DA"/>
    <w:rsid w:val="002E51F0"/>
    <w:rsid w:val="002E6B9F"/>
    <w:rsid w:val="002F21A9"/>
    <w:rsid w:val="002F4504"/>
    <w:rsid w:val="002F6136"/>
    <w:rsid w:val="00300526"/>
    <w:rsid w:val="003010EA"/>
    <w:rsid w:val="00310493"/>
    <w:rsid w:val="003106FF"/>
    <w:rsid w:val="00316D84"/>
    <w:rsid w:val="00316E6A"/>
    <w:rsid w:val="003320EC"/>
    <w:rsid w:val="00337D66"/>
    <w:rsid w:val="0035017A"/>
    <w:rsid w:val="0035293F"/>
    <w:rsid w:val="003546E6"/>
    <w:rsid w:val="00364B1E"/>
    <w:rsid w:val="00373D7C"/>
    <w:rsid w:val="003832D0"/>
    <w:rsid w:val="00383BAD"/>
    <w:rsid w:val="00392D2D"/>
    <w:rsid w:val="003934C4"/>
    <w:rsid w:val="003A0E25"/>
    <w:rsid w:val="003A1B9E"/>
    <w:rsid w:val="003A6C8B"/>
    <w:rsid w:val="003B6C86"/>
    <w:rsid w:val="003C397A"/>
    <w:rsid w:val="003D6FE3"/>
    <w:rsid w:val="003D74A8"/>
    <w:rsid w:val="003F0412"/>
    <w:rsid w:val="003F3008"/>
    <w:rsid w:val="003F63FE"/>
    <w:rsid w:val="0040045A"/>
    <w:rsid w:val="004116A7"/>
    <w:rsid w:val="004122E1"/>
    <w:rsid w:val="0041287E"/>
    <w:rsid w:val="00417248"/>
    <w:rsid w:val="00436FCE"/>
    <w:rsid w:val="00442829"/>
    <w:rsid w:val="00443E03"/>
    <w:rsid w:val="00455D7B"/>
    <w:rsid w:val="0045696C"/>
    <w:rsid w:val="00471A7B"/>
    <w:rsid w:val="0048231D"/>
    <w:rsid w:val="00482CFE"/>
    <w:rsid w:val="004836D2"/>
    <w:rsid w:val="004A0E07"/>
    <w:rsid w:val="004A2458"/>
    <w:rsid w:val="004A2C58"/>
    <w:rsid w:val="004A3310"/>
    <w:rsid w:val="004A490E"/>
    <w:rsid w:val="004B3229"/>
    <w:rsid w:val="004C07B6"/>
    <w:rsid w:val="004C3F3F"/>
    <w:rsid w:val="004C7B9C"/>
    <w:rsid w:val="004D0A79"/>
    <w:rsid w:val="004D3808"/>
    <w:rsid w:val="004D6FF9"/>
    <w:rsid w:val="004E0228"/>
    <w:rsid w:val="004E1598"/>
    <w:rsid w:val="004E1BF6"/>
    <w:rsid w:val="004E1CF2"/>
    <w:rsid w:val="004E3EF5"/>
    <w:rsid w:val="004E6080"/>
    <w:rsid w:val="004E677F"/>
    <w:rsid w:val="00504101"/>
    <w:rsid w:val="00504AAF"/>
    <w:rsid w:val="0050504F"/>
    <w:rsid w:val="0051180C"/>
    <w:rsid w:val="005147FC"/>
    <w:rsid w:val="00516698"/>
    <w:rsid w:val="00530BBF"/>
    <w:rsid w:val="00544290"/>
    <w:rsid w:val="005471CE"/>
    <w:rsid w:val="0055035C"/>
    <w:rsid w:val="00557F2A"/>
    <w:rsid w:val="005614D6"/>
    <w:rsid w:val="0056250F"/>
    <w:rsid w:val="00563024"/>
    <w:rsid w:val="00564B90"/>
    <w:rsid w:val="00567AB3"/>
    <w:rsid w:val="00571EC5"/>
    <w:rsid w:val="00571F04"/>
    <w:rsid w:val="005728A2"/>
    <w:rsid w:val="00575189"/>
    <w:rsid w:val="00575D34"/>
    <w:rsid w:val="005762B9"/>
    <w:rsid w:val="005858C7"/>
    <w:rsid w:val="0059433C"/>
    <w:rsid w:val="0059681D"/>
    <w:rsid w:val="0059695B"/>
    <w:rsid w:val="005A7DD0"/>
    <w:rsid w:val="005E207D"/>
    <w:rsid w:val="005E5041"/>
    <w:rsid w:val="005F2BDA"/>
    <w:rsid w:val="00626EBB"/>
    <w:rsid w:val="00633D24"/>
    <w:rsid w:val="00646714"/>
    <w:rsid w:val="00651723"/>
    <w:rsid w:val="006534E9"/>
    <w:rsid w:val="006571EB"/>
    <w:rsid w:val="006610B8"/>
    <w:rsid w:val="00662FCA"/>
    <w:rsid w:val="00667FCE"/>
    <w:rsid w:val="00673028"/>
    <w:rsid w:val="00675A16"/>
    <w:rsid w:val="00680802"/>
    <w:rsid w:val="0068541F"/>
    <w:rsid w:val="00686718"/>
    <w:rsid w:val="00690C94"/>
    <w:rsid w:val="006A0F8C"/>
    <w:rsid w:val="006A1AAA"/>
    <w:rsid w:val="006A3966"/>
    <w:rsid w:val="006B14AE"/>
    <w:rsid w:val="006B451B"/>
    <w:rsid w:val="006B495B"/>
    <w:rsid w:val="006C0001"/>
    <w:rsid w:val="006C5206"/>
    <w:rsid w:val="006E155C"/>
    <w:rsid w:val="006F2B47"/>
    <w:rsid w:val="006F5B78"/>
    <w:rsid w:val="0070729F"/>
    <w:rsid w:val="00712CA1"/>
    <w:rsid w:val="00713658"/>
    <w:rsid w:val="00720BEA"/>
    <w:rsid w:val="0073348A"/>
    <w:rsid w:val="00733517"/>
    <w:rsid w:val="00733C17"/>
    <w:rsid w:val="00740567"/>
    <w:rsid w:val="00741A11"/>
    <w:rsid w:val="00743805"/>
    <w:rsid w:val="007505A3"/>
    <w:rsid w:val="00753D12"/>
    <w:rsid w:val="00754750"/>
    <w:rsid w:val="007627BA"/>
    <w:rsid w:val="00763058"/>
    <w:rsid w:val="0077627B"/>
    <w:rsid w:val="00780CD6"/>
    <w:rsid w:val="00783B3F"/>
    <w:rsid w:val="00786D6B"/>
    <w:rsid w:val="00791928"/>
    <w:rsid w:val="007954A0"/>
    <w:rsid w:val="007A0FA4"/>
    <w:rsid w:val="007A4754"/>
    <w:rsid w:val="007A4B57"/>
    <w:rsid w:val="007C2366"/>
    <w:rsid w:val="007C47A0"/>
    <w:rsid w:val="007D361A"/>
    <w:rsid w:val="007E4BEC"/>
    <w:rsid w:val="007E577D"/>
    <w:rsid w:val="007E605D"/>
    <w:rsid w:val="00803533"/>
    <w:rsid w:val="008156C9"/>
    <w:rsid w:val="0082453C"/>
    <w:rsid w:val="008252D9"/>
    <w:rsid w:val="008322EF"/>
    <w:rsid w:val="00843853"/>
    <w:rsid w:val="00843C21"/>
    <w:rsid w:val="008512D6"/>
    <w:rsid w:val="00855F58"/>
    <w:rsid w:val="00862711"/>
    <w:rsid w:val="008718AC"/>
    <w:rsid w:val="00871DB3"/>
    <w:rsid w:val="00872FA2"/>
    <w:rsid w:val="00874D0C"/>
    <w:rsid w:val="00877224"/>
    <w:rsid w:val="00881652"/>
    <w:rsid w:val="00885537"/>
    <w:rsid w:val="008A4AE7"/>
    <w:rsid w:val="008B2CA3"/>
    <w:rsid w:val="008B3236"/>
    <w:rsid w:val="008C04AB"/>
    <w:rsid w:val="008C062F"/>
    <w:rsid w:val="008C67AA"/>
    <w:rsid w:val="008D4ADE"/>
    <w:rsid w:val="00901E10"/>
    <w:rsid w:val="00905715"/>
    <w:rsid w:val="009122D0"/>
    <w:rsid w:val="00917A25"/>
    <w:rsid w:val="00933A88"/>
    <w:rsid w:val="00941E46"/>
    <w:rsid w:val="00941F0D"/>
    <w:rsid w:val="009530D2"/>
    <w:rsid w:val="009533AD"/>
    <w:rsid w:val="00954E2C"/>
    <w:rsid w:val="00955888"/>
    <w:rsid w:val="00955CF2"/>
    <w:rsid w:val="009572AA"/>
    <w:rsid w:val="00965296"/>
    <w:rsid w:val="0096574A"/>
    <w:rsid w:val="00966442"/>
    <w:rsid w:val="00976768"/>
    <w:rsid w:val="00977F18"/>
    <w:rsid w:val="0098382E"/>
    <w:rsid w:val="00985188"/>
    <w:rsid w:val="009903D1"/>
    <w:rsid w:val="00990A48"/>
    <w:rsid w:val="009931F2"/>
    <w:rsid w:val="00995079"/>
    <w:rsid w:val="00996CFB"/>
    <w:rsid w:val="009A53E1"/>
    <w:rsid w:val="009C3566"/>
    <w:rsid w:val="009D66C9"/>
    <w:rsid w:val="009E304B"/>
    <w:rsid w:val="009E5708"/>
    <w:rsid w:val="009F3930"/>
    <w:rsid w:val="009F50A1"/>
    <w:rsid w:val="009F6437"/>
    <w:rsid w:val="00A03EF4"/>
    <w:rsid w:val="00A21EE4"/>
    <w:rsid w:val="00A2719C"/>
    <w:rsid w:val="00A305A7"/>
    <w:rsid w:val="00A33713"/>
    <w:rsid w:val="00A36D70"/>
    <w:rsid w:val="00A42EE3"/>
    <w:rsid w:val="00A5374F"/>
    <w:rsid w:val="00A53F1F"/>
    <w:rsid w:val="00A5527E"/>
    <w:rsid w:val="00A64FF7"/>
    <w:rsid w:val="00A73436"/>
    <w:rsid w:val="00A748F3"/>
    <w:rsid w:val="00A800A2"/>
    <w:rsid w:val="00A80660"/>
    <w:rsid w:val="00A80EBA"/>
    <w:rsid w:val="00A83B8C"/>
    <w:rsid w:val="00A93525"/>
    <w:rsid w:val="00AA688F"/>
    <w:rsid w:val="00AB0A62"/>
    <w:rsid w:val="00AB39D9"/>
    <w:rsid w:val="00AC1B08"/>
    <w:rsid w:val="00AD4013"/>
    <w:rsid w:val="00AD661D"/>
    <w:rsid w:val="00AE7D3C"/>
    <w:rsid w:val="00AF727E"/>
    <w:rsid w:val="00AF7EEE"/>
    <w:rsid w:val="00B020E7"/>
    <w:rsid w:val="00B106EA"/>
    <w:rsid w:val="00B1229B"/>
    <w:rsid w:val="00B12D36"/>
    <w:rsid w:val="00B14AF9"/>
    <w:rsid w:val="00B17E3E"/>
    <w:rsid w:val="00B22691"/>
    <w:rsid w:val="00B309B2"/>
    <w:rsid w:val="00B30D54"/>
    <w:rsid w:val="00B32141"/>
    <w:rsid w:val="00B36401"/>
    <w:rsid w:val="00B37AF0"/>
    <w:rsid w:val="00B50F37"/>
    <w:rsid w:val="00B675D5"/>
    <w:rsid w:val="00BB0873"/>
    <w:rsid w:val="00BB6B43"/>
    <w:rsid w:val="00BB77CA"/>
    <w:rsid w:val="00BC0134"/>
    <w:rsid w:val="00BD48FB"/>
    <w:rsid w:val="00BE00BC"/>
    <w:rsid w:val="00BE705B"/>
    <w:rsid w:val="00C00038"/>
    <w:rsid w:val="00C041C0"/>
    <w:rsid w:val="00C1667A"/>
    <w:rsid w:val="00C43478"/>
    <w:rsid w:val="00C4477B"/>
    <w:rsid w:val="00C74EC5"/>
    <w:rsid w:val="00C7701E"/>
    <w:rsid w:val="00C77B20"/>
    <w:rsid w:val="00C82FD4"/>
    <w:rsid w:val="00C944DA"/>
    <w:rsid w:val="00CA1D6F"/>
    <w:rsid w:val="00CA5F77"/>
    <w:rsid w:val="00CB4535"/>
    <w:rsid w:val="00CB5753"/>
    <w:rsid w:val="00CC14E4"/>
    <w:rsid w:val="00CC2D13"/>
    <w:rsid w:val="00CD28E9"/>
    <w:rsid w:val="00CD4C70"/>
    <w:rsid w:val="00CD7861"/>
    <w:rsid w:val="00CE50CD"/>
    <w:rsid w:val="00CE5421"/>
    <w:rsid w:val="00CF3358"/>
    <w:rsid w:val="00CF6274"/>
    <w:rsid w:val="00CF71EF"/>
    <w:rsid w:val="00D03B6F"/>
    <w:rsid w:val="00D10C71"/>
    <w:rsid w:val="00D134D6"/>
    <w:rsid w:val="00D2458A"/>
    <w:rsid w:val="00D46CF6"/>
    <w:rsid w:val="00D523F0"/>
    <w:rsid w:val="00D56D24"/>
    <w:rsid w:val="00D63876"/>
    <w:rsid w:val="00D7124F"/>
    <w:rsid w:val="00D73C0D"/>
    <w:rsid w:val="00D763E8"/>
    <w:rsid w:val="00D821F6"/>
    <w:rsid w:val="00D92A67"/>
    <w:rsid w:val="00DA327E"/>
    <w:rsid w:val="00DA5B9E"/>
    <w:rsid w:val="00DB09E5"/>
    <w:rsid w:val="00DD195E"/>
    <w:rsid w:val="00DD3760"/>
    <w:rsid w:val="00DE2E59"/>
    <w:rsid w:val="00DF4505"/>
    <w:rsid w:val="00DF4690"/>
    <w:rsid w:val="00DF57B0"/>
    <w:rsid w:val="00E022D8"/>
    <w:rsid w:val="00E625EC"/>
    <w:rsid w:val="00E67622"/>
    <w:rsid w:val="00E826E1"/>
    <w:rsid w:val="00E83363"/>
    <w:rsid w:val="00E85E94"/>
    <w:rsid w:val="00E85EBA"/>
    <w:rsid w:val="00E9475F"/>
    <w:rsid w:val="00E96AF3"/>
    <w:rsid w:val="00E97B07"/>
    <w:rsid w:val="00EA27B3"/>
    <w:rsid w:val="00EB1E46"/>
    <w:rsid w:val="00EB2027"/>
    <w:rsid w:val="00EB370F"/>
    <w:rsid w:val="00EB4547"/>
    <w:rsid w:val="00EB7515"/>
    <w:rsid w:val="00EC0637"/>
    <w:rsid w:val="00ED0185"/>
    <w:rsid w:val="00ED4F50"/>
    <w:rsid w:val="00EE526C"/>
    <w:rsid w:val="00EF7BA7"/>
    <w:rsid w:val="00F11A6D"/>
    <w:rsid w:val="00F2245D"/>
    <w:rsid w:val="00F23771"/>
    <w:rsid w:val="00F31ED5"/>
    <w:rsid w:val="00F3344F"/>
    <w:rsid w:val="00F3620A"/>
    <w:rsid w:val="00F402C0"/>
    <w:rsid w:val="00F40F80"/>
    <w:rsid w:val="00F437AC"/>
    <w:rsid w:val="00F57DAD"/>
    <w:rsid w:val="00F60333"/>
    <w:rsid w:val="00F71B0F"/>
    <w:rsid w:val="00F8437B"/>
    <w:rsid w:val="00F84A3B"/>
    <w:rsid w:val="00F878FF"/>
    <w:rsid w:val="00F95AF2"/>
    <w:rsid w:val="00FA1859"/>
    <w:rsid w:val="00FC050A"/>
    <w:rsid w:val="00FC3376"/>
    <w:rsid w:val="00FC428F"/>
    <w:rsid w:val="00FC50D5"/>
    <w:rsid w:val="00FD328D"/>
    <w:rsid w:val="00FD785C"/>
    <w:rsid w:val="00FE2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230F4A9"/>
  <w15:docId w15:val="{6EB2401C-CD8D-4996-B963-6279D8D8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NoSpacing"/>
    <w:qFormat/>
    <w:rsid w:val="00D134D6"/>
    <w:pPr>
      <w:jc w:val="both"/>
    </w:pPr>
    <w:rPr>
      <w:sz w:val="28"/>
      <w:szCs w:val="20"/>
    </w:rPr>
  </w:style>
  <w:style w:type="paragraph" w:styleId="Heading1">
    <w:name w:val="heading 1"/>
    <w:basedOn w:val="Normal"/>
    <w:next w:val="Normal"/>
    <w:link w:val="Heading1Cha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892D4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83D68" w:themeFill="accent1"/>
    </w:rPr>
  </w:style>
  <w:style w:type="character" w:customStyle="1" w:styleId="Heading2Char">
    <w:name w:val="Heading 2 Char"/>
    <w:basedOn w:val="DefaultParagraphFont"/>
    <w:link w:val="Heading2"/>
    <w:uiPriority w:val="9"/>
    <w:rsid w:val="003F63FE"/>
    <w:rPr>
      <w:caps/>
      <w:spacing w:val="15"/>
      <w:shd w:val="clear" w:color="auto" w:fill="F1D7E0" w:themeFill="accent1" w:themeFillTint="33"/>
    </w:rPr>
  </w:style>
  <w:style w:type="character" w:customStyle="1" w:styleId="Heading3Char">
    <w:name w:val="Heading 3 Char"/>
    <w:basedOn w:val="DefaultParagraphFont"/>
    <w:link w:val="Heading3"/>
    <w:uiPriority w:val="9"/>
    <w:rsid w:val="003F63FE"/>
    <w:rPr>
      <w:caps/>
      <w:color w:val="5B1E3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semiHidden/>
    <w:unhideWhenUsed/>
    <w:rsid w:val="00BC0134"/>
    <w:pPr>
      <w:tabs>
        <w:tab w:val="center" w:pos="4320"/>
        <w:tab w:val="right" w:pos="8640"/>
      </w:tabs>
    </w:pPr>
  </w:style>
  <w:style w:type="character" w:customStyle="1" w:styleId="FooterChar">
    <w:name w:val="Footer Char"/>
    <w:basedOn w:val="DefaultParagraphFont"/>
    <w:link w:val="Footer"/>
    <w:uiPriority w:val="99"/>
    <w:semiHidden/>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892D4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5B1E3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892D4D" w:themeColor="accent1" w:themeShade="BF"/>
      <w:spacing w:val="10"/>
    </w:rPr>
  </w:style>
  <w:style w:type="character" w:customStyle="1" w:styleId="Heading5Char">
    <w:name w:val="Heading 5 Char"/>
    <w:basedOn w:val="DefaultParagraphFont"/>
    <w:link w:val="Heading5"/>
    <w:uiPriority w:val="9"/>
    <w:rsid w:val="003F63FE"/>
    <w:rPr>
      <w:caps/>
      <w:color w:val="892D4D" w:themeColor="accent1" w:themeShade="BF"/>
      <w:spacing w:val="10"/>
    </w:rPr>
  </w:style>
  <w:style w:type="character" w:customStyle="1" w:styleId="Heading6Char">
    <w:name w:val="Heading 6 Char"/>
    <w:basedOn w:val="DefaultParagraphFont"/>
    <w:link w:val="Heading6"/>
    <w:uiPriority w:val="9"/>
    <w:rsid w:val="003F63FE"/>
    <w:rPr>
      <w:caps/>
      <w:color w:val="892D4D" w:themeColor="accent1" w:themeShade="BF"/>
      <w:spacing w:val="10"/>
    </w:rPr>
  </w:style>
  <w:style w:type="character" w:customStyle="1" w:styleId="Heading7Char">
    <w:name w:val="Heading 7 Char"/>
    <w:basedOn w:val="DefaultParagraphFont"/>
    <w:link w:val="Heading7"/>
    <w:uiPriority w:val="9"/>
    <w:rsid w:val="003F63FE"/>
    <w:rPr>
      <w:caps/>
      <w:color w:val="892D4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5B1E3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83D68" w:themeColor="accent1"/>
        <w:left w:val="single" w:sz="4" w:space="10" w:color="B83D68" w:themeColor="accent1"/>
      </w:pBdr>
      <w:spacing w:after="0"/>
      <w:ind w:left="1296" w:right="1152"/>
    </w:pPr>
    <w:rPr>
      <w:i/>
      <w:iCs/>
      <w:color w:val="B83D68" w:themeColor="accent1"/>
    </w:rPr>
  </w:style>
  <w:style w:type="character" w:customStyle="1" w:styleId="IntenseQuoteChar">
    <w:name w:val="Intense Quote Char"/>
    <w:basedOn w:val="DefaultParagraphFont"/>
    <w:link w:val="IntenseQuote"/>
    <w:uiPriority w:val="30"/>
    <w:rsid w:val="003F63FE"/>
    <w:rPr>
      <w:i/>
      <w:iCs/>
      <w:color w:val="B83D68" w:themeColor="accent1"/>
      <w:sz w:val="20"/>
      <w:szCs w:val="20"/>
    </w:rPr>
  </w:style>
  <w:style w:type="character" w:styleId="IntenseReference">
    <w:name w:val="Intense Reference"/>
    <w:uiPriority w:val="32"/>
    <w:qFormat/>
    <w:rsid w:val="003F63FE"/>
    <w:rPr>
      <w:b/>
      <w:bCs/>
      <w:i/>
      <w:iCs/>
      <w:caps/>
      <w:color w:val="B83D68" w:themeColor="accent1"/>
    </w:rPr>
  </w:style>
  <w:style w:type="paragraph" w:styleId="ListBullet">
    <w:name w:val="List Bullet"/>
    <w:basedOn w:val="Normal"/>
    <w:uiPriority w:val="36"/>
    <w:unhideWhenUsed/>
    <w:rsid w:val="00BC0134"/>
    <w:pPr>
      <w:numPr>
        <w:numId w:val="11"/>
      </w:numPr>
      <w:spacing w:after="0"/>
      <w:contextualSpacing/>
    </w:pPr>
  </w:style>
  <w:style w:type="paragraph" w:styleId="ListBullet2">
    <w:name w:val="List Bullet 2"/>
    <w:basedOn w:val="Normal"/>
    <w:uiPriority w:val="36"/>
    <w:unhideWhenUsed/>
    <w:rsid w:val="00BC0134"/>
    <w:pPr>
      <w:numPr>
        <w:numId w:val="12"/>
      </w:numPr>
      <w:spacing w:after="0"/>
    </w:pPr>
  </w:style>
  <w:style w:type="paragraph" w:styleId="ListBullet3">
    <w:name w:val="List Bullet 3"/>
    <w:basedOn w:val="Normal"/>
    <w:uiPriority w:val="36"/>
    <w:unhideWhenUsed/>
    <w:rsid w:val="00BC0134"/>
    <w:pPr>
      <w:numPr>
        <w:numId w:val="13"/>
      </w:numPr>
      <w:spacing w:after="0"/>
    </w:pPr>
  </w:style>
  <w:style w:type="paragraph" w:styleId="ListBullet4">
    <w:name w:val="List Bullet 4"/>
    <w:basedOn w:val="Normal"/>
    <w:uiPriority w:val="36"/>
    <w:unhideWhenUsed/>
    <w:rsid w:val="00BC0134"/>
    <w:pPr>
      <w:numPr>
        <w:numId w:val="14"/>
      </w:numPr>
      <w:spacing w:after="0"/>
    </w:pPr>
  </w:style>
  <w:style w:type="paragraph" w:styleId="ListBullet5">
    <w:name w:val="List Bullet 5"/>
    <w:basedOn w:val="Normal"/>
    <w:uiPriority w:val="36"/>
    <w:unhideWhenUsed/>
    <w:rsid w:val="00BC0134"/>
    <w:pPr>
      <w:numPr>
        <w:numId w:val="1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5B1E33" w:themeColor="accent1" w:themeShade="7F"/>
    </w:rPr>
  </w:style>
  <w:style w:type="character" w:styleId="SubtleReference">
    <w:name w:val="Subtle Reference"/>
    <w:uiPriority w:val="31"/>
    <w:qFormat/>
    <w:rsid w:val="003F63FE"/>
    <w:rPr>
      <w:b/>
      <w:bCs/>
      <w:color w:val="B83D68" w:themeColor="accent1"/>
    </w:rPr>
  </w:style>
  <w:style w:type="table" w:styleId="TableGrid">
    <w:name w:val="Table Grid"/>
    <w:basedOn w:val="Table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FFDE66"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character" w:styleId="UnresolvedMention">
    <w:name w:val="Unresolved Mention"/>
    <w:basedOn w:val="DefaultParagraphFont"/>
    <w:uiPriority w:val="99"/>
    <w:semiHidden/>
    <w:unhideWhenUsed/>
    <w:rsid w:val="009F3930"/>
    <w:rPr>
      <w:color w:val="808080"/>
      <w:shd w:val="clear" w:color="auto" w:fill="E6E6E6"/>
    </w:rPr>
  </w:style>
  <w:style w:type="paragraph" w:styleId="NoSpacing">
    <w:name w:val="No Spacing"/>
    <w:rsid w:val="00D134D6"/>
    <w:pPr>
      <w:spacing w:before="0" w:after="0" w:line="240" w:lineRule="auto"/>
    </w:pPr>
    <w:rPr>
      <w:sz w:val="20"/>
      <w:szCs w:val="20"/>
    </w:rPr>
  </w:style>
  <w:style w:type="character" w:styleId="FollowedHyperlink">
    <w:name w:val="FollowedHyperlink"/>
    <w:basedOn w:val="DefaultParagraphFont"/>
    <w:semiHidden/>
    <w:unhideWhenUsed/>
    <w:rsid w:val="008B3236"/>
    <w:rPr>
      <w:color w:val="D490C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www.freedos.org/software/" TargetMode="External"/><Relationship Id="rId26" Type="http://schemas.openxmlformats.org/officeDocument/2006/relationships/hyperlink" Target="https://akrabat.com/the-beginners-guide-to-contributing-to-a-github-project/" TargetMode="External"/><Relationship Id="rId3" Type="http://schemas.openxmlformats.org/officeDocument/2006/relationships/customXml" Target="../customXml/item3.xml"/><Relationship Id="rId21" Type="http://schemas.openxmlformats.org/officeDocument/2006/relationships/hyperlink" Target="https://www.youtube.com/watch?v=ibYYqvp9Fm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freedos.org/" TargetMode="External"/><Relationship Id="rId25" Type="http://schemas.openxmlformats.org/officeDocument/2006/relationships/hyperlink" Target="https://git-scm.com/book/en/v2/Getting-Started-About-Version-Control" TargetMode="External"/><Relationship Id="rId2" Type="http://schemas.openxmlformats.org/officeDocument/2006/relationships/customXml" Target="../customXml/item2.xml"/><Relationship Id="rId16" Type="http://schemas.openxmlformats.org/officeDocument/2006/relationships/hyperlink" Target="http://bochs.sourceforge.net/" TargetMode="External"/><Relationship Id="rId20" Type="http://schemas.openxmlformats.org/officeDocument/2006/relationships/hyperlink" Target="https://www.cise.ufl.edu/~mssz/CompOrg/CDA-proc.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cs.gmu.edu/~setia/cs365-S02/assembler.pdf" TargetMode="External"/><Relationship Id="rId5" Type="http://schemas.openxmlformats.org/officeDocument/2006/relationships/customXml" Target="../customXml/item5.xml"/><Relationship Id="rId15" Type="http://schemas.openxmlformats.org/officeDocument/2006/relationships/hyperlink" Target="https://github.com/mdblack/simulator/blob/master/simulator.jar" TargetMode="External"/><Relationship Id="rId23" Type="http://schemas.openxmlformats.org/officeDocument/2006/relationships/hyperlink" Target="https://www.youtube.com/watch?v=oETOwVBzu1s"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imada.sdu.dk/Courses/DM18/Litteratur/IntelnATT.ht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youtube.com/watch?v=YGSAWqQy9bI"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Downloads\tf10290555.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templateProperties xmlns="urn:microsoft.template.properties">
  <_Version/>
  <_LCID/>
</templateProperties>
</file>

<file path=customXml/item3.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School report (Butterfly design)</TPFriendlyName>
    <BusinessGroup xmlns="4873beb7-5857-4685-be1f-d57550cc96cc" xsi:nil="true"/>
    <APEditor xmlns="4873beb7-5857-4685-be1f-d57550cc96cc">
      <UserInfo>
        <DisplayName>REDMOND\v-luannv</DisplayName>
        <AccountId>92</AccountId>
        <AccountType/>
      </UserInfo>
    </APEditor>
    <SourceTitle xmlns="4873beb7-5857-4685-be1f-d57550cc96cc">School report (Butterfly design)</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263121</Value>
      <Value>1282029</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PublishTargets xmlns="4873beb7-5857-4685-be1f-d57550cc96cc">OfficeOnline</PublishTargets>
    <TPLaunchHelpLinkType xmlns="4873beb7-5857-4685-be1f-d57550cc96cc">Template</TPLaunchHelpLinkType>
    <TimesCloned xmlns="4873beb7-5857-4685-be1f-d57550cc96cc" xsi:nil="true"/>
    <EditorialStatus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2009-05-30T20:33:06+00:00</AssetStart>
    <LastHandOff xmlns="4873beb7-5857-4685-be1f-d57550cc96cc" xsi:nil="true"/>
    <ArtSampleDocs xmlns="4873beb7-5857-4685-be1f-d57550cc96cc" xsi:nil="true"/>
    <TPClientViewer xmlns="4873beb7-5857-4685-be1f-d57550cc96cc">Microsoft Office Word</TPClientViewer>
    <UACurrentWords xmlns="4873beb7-5857-4685-be1f-d57550cc96cc">0</UACurrentWords>
    <UALocRecommendation xmlns="4873beb7-5857-4685-be1f-d57550cc96cc">Localize</UALocRecommendation>
    <IsDeleted xmlns="4873beb7-5857-4685-be1f-d57550cc96cc">false</IsDeleted>
    <TemplateStatus xmlns="4873beb7-5857-4685-be1f-d57550cc96cc">Complete</TemplateStatus>
    <UANotes xmlns="4873beb7-5857-4685-be1f-d57550cc96cc">O14 beta2</UANote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TPExecutable xmlns="4873beb7-5857-4685-be1f-d57550cc96cc" xsi:nil="true"/>
    <SubmitterId xmlns="4873beb7-5857-4685-be1f-d57550cc96cc" xsi:nil="true"/>
    <AssetType xmlns="4873beb7-5857-4685-be1f-d57550cc96cc">TP</AssetType>
    <BugNumber xmlns="4873beb7-5857-4685-be1f-d57550cc96cc">240</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TP010290555</AssetId>
    <TPApplication xmlns="4873beb7-5857-4685-be1f-d57550cc96cc">Word</TPApplication>
    <TPLaunchHelpLink xmlns="4873beb7-5857-4685-be1f-d57550cc96cc" xsi:nil="true"/>
    <IntlLocPriority xmlns="4873beb7-5857-4685-be1f-d57550cc96cc" xsi:nil="true"/>
    <CrawlForDependencies xmlns="4873beb7-5857-4685-be1f-d57550cc96cc">false</CrawlForDependencies>
    <IntlLangReviewer xmlns="4873beb7-5857-4685-be1f-d57550cc96cc" xsi:nil="true"/>
    <HandoffToMSDN xmlns="4873beb7-5857-4685-be1f-d57550cc96cc" xsi:nil="true"/>
    <PlannedPubDate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APAuthor xmlns="4873beb7-5857-4685-be1f-d57550cc96cc">
      <UserInfo>
        <DisplayName>REDMOND\cynvey</DisplayName>
        <AccountId>191</AccountId>
        <AccountType/>
      </UserInfo>
    </APAuthor>
    <TPAppVersion xmlns="4873beb7-5857-4685-be1f-d57550cc96cc">12</TPAppVersion>
    <TPCommandLine xmlns="4873beb7-5857-4685-be1f-d57550cc96cc">{WD} /f {FilePath}</TPCommandLin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143308</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029D9CC-407D-4444-80E8-4D2B84D3248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5.xml><?xml version="1.0" encoding="utf-8"?>
<ds:datastoreItem xmlns:ds="http://schemas.openxmlformats.org/officeDocument/2006/customXml" ds:itemID="{63D77687-EAF6-436D-B2EB-D2B2F90E3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139958D-77A6-4CC1-A5D4-0A686413F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tf10290555</Template>
  <TotalTime>541</TotalTime>
  <Pages>12</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School report (Butterfly design)</vt:lpstr>
    </vt:vector>
  </TitlesOfParts>
  <Company>McCann Worldgroup</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The Guide to the Simulator</dc:subject>
  <dc:creator>Andy</dc:creator>
  <cp:lastModifiedBy>Andrea Couto</cp:lastModifiedBy>
  <cp:revision>297</cp:revision>
  <cp:lastPrinted>2008-09-05T18:47:00Z</cp:lastPrinted>
  <dcterms:created xsi:type="dcterms:W3CDTF">2018-04-28T02:05:00Z</dcterms:created>
  <dcterms:modified xsi:type="dcterms:W3CDTF">2018-05-02T04:13:00Z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y fmtid="{D5CDD505-2E9C-101B-9397-08002B2CF9AE}" pid="5" name="ContentTypeId">
    <vt:lpwstr>0x0101006EDDDB5EE6D98C44930B742096920B300400F5B6D36B3EF94B4E9A635CDF2A18F5B8</vt:lpwstr>
  </property>
  <property fmtid="{D5CDD505-2E9C-101B-9397-08002B2CF9AE}" pid="6" name="ImageGenCounter">
    <vt:lpwstr>0</vt:lpwstr>
  </property>
  <property fmtid="{D5CDD505-2E9C-101B-9397-08002B2CF9AE}" pid="7" name="ViolationReportStatus">
    <vt:lpwstr>None</vt:lpwstr>
  </property>
  <property fmtid="{D5CDD505-2E9C-101B-9397-08002B2CF9AE}" pid="8" name="ImageGenStatus">
    <vt:lpwstr>0</vt:lpwstr>
  </property>
  <property fmtid="{D5CDD505-2E9C-101B-9397-08002B2CF9AE}" pid="9" name="PolicheckStatus">
    <vt:lpwstr>0</vt:lpwstr>
  </property>
  <property fmtid="{D5CDD505-2E9C-101B-9397-08002B2CF9AE}" pid="10" name="Applications">
    <vt:lpwstr>79;#tpl120;#95;#zwd120;#448;#zwd140</vt:lpwstr>
  </property>
  <property fmtid="{D5CDD505-2E9C-101B-9397-08002B2CF9AE}" pid="11" name="PolicheckCounter">
    <vt:lpwstr>0</vt:lpwstr>
  </property>
  <property fmtid="{D5CDD505-2E9C-101B-9397-08002B2CF9AE}" pid="12" name="APTrustLevel">
    <vt:r8>1</vt:r8>
  </property>
</Properties>
</file>